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F4B2"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4853BE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6574A8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DD31FCB" w14:textId="77777777" w:rsidR="003218FF" w:rsidRPr="00B10E7E" w:rsidRDefault="003218FF" w:rsidP="003218FF">
      <w:pPr>
        <w:suppressAutoHyphens/>
        <w:autoSpaceDE w:val="0"/>
        <w:autoSpaceDN w:val="0"/>
        <w:adjustRightInd w:val="0"/>
        <w:ind w:firstLine="720"/>
        <w:jc w:val="center"/>
        <w:rPr>
          <w:lang w:val="en"/>
        </w:rPr>
      </w:pPr>
    </w:p>
    <w:p w14:paraId="1777872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9AE9A" wp14:editId="116C3F9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F89169F" w14:textId="77777777" w:rsidR="003218FF" w:rsidRPr="00B10E7E" w:rsidRDefault="003218FF" w:rsidP="003218FF">
      <w:pPr>
        <w:suppressAutoHyphens/>
        <w:autoSpaceDE w:val="0"/>
        <w:autoSpaceDN w:val="0"/>
        <w:adjustRightInd w:val="0"/>
        <w:ind w:firstLine="720"/>
        <w:rPr>
          <w:b/>
          <w:bCs/>
          <w:sz w:val="28"/>
          <w:szCs w:val="28"/>
          <w:lang w:val="en"/>
        </w:rPr>
      </w:pPr>
    </w:p>
    <w:p w14:paraId="2935ACBA" w14:textId="77777777" w:rsidR="003218FF" w:rsidRPr="00B10E7E" w:rsidRDefault="00D258D4" w:rsidP="00BB4490">
      <w:pPr>
        <w:suppressAutoHyphens/>
        <w:autoSpaceDE w:val="0"/>
        <w:autoSpaceDN w:val="0"/>
        <w:adjustRightInd w:val="0"/>
        <w:spacing w:line="360" w:lineRule="auto"/>
        <w:jc w:val="center"/>
        <w:rPr>
          <w:b/>
          <w:bCs/>
          <w:sz w:val="32"/>
          <w:szCs w:val="32"/>
          <w:lang w:val="en"/>
        </w:rPr>
      </w:pPr>
      <w:r>
        <w:rPr>
          <w:b/>
          <w:bCs/>
          <w:sz w:val="32"/>
          <w:szCs w:val="32"/>
          <w:lang w:val="en"/>
        </w:rPr>
        <w:t>Nhập Môn Học Máy</w:t>
      </w:r>
    </w:p>
    <w:p w14:paraId="0B3022AE"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0AF2F26" w14:textId="77777777" w:rsidR="003218FF" w:rsidRPr="00B10E7E" w:rsidRDefault="003218FF" w:rsidP="003218FF">
      <w:pPr>
        <w:suppressAutoHyphens/>
        <w:autoSpaceDE w:val="0"/>
        <w:autoSpaceDN w:val="0"/>
        <w:adjustRightInd w:val="0"/>
        <w:spacing w:line="360" w:lineRule="auto"/>
        <w:rPr>
          <w:b/>
          <w:bCs/>
          <w:lang w:val="en"/>
        </w:rPr>
      </w:pPr>
    </w:p>
    <w:p w14:paraId="6BB098A6" w14:textId="012D9A72" w:rsidR="003218FF" w:rsidRPr="00B10E7E" w:rsidRDefault="00A933A7" w:rsidP="003218FF">
      <w:pPr>
        <w:suppressAutoHyphens/>
        <w:autoSpaceDE w:val="0"/>
        <w:autoSpaceDN w:val="0"/>
        <w:adjustRightInd w:val="0"/>
        <w:spacing w:line="360" w:lineRule="auto"/>
        <w:jc w:val="center"/>
        <w:rPr>
          <w:b/>
          <w:bCs/>
          <w:sz w:val="48"/>
          <w:szCs w:val="48"/>
          <w:lang w:val="en"/>
        </w:rPr>
      </w:pPr>
      <w:r>
        <w:rPr>
          <w:b/>
          <w:bCs/>
          <w:sz w:val="48"/>
          <w:szCs w:val="48"/>
          <w:lang w:val="en"/>
        </w:rPr>
        <w:t>BÁO CÁO</w:t>
      </w:r>
      <w:r w:rsidR="004A5226">
        <w:rPr>
          <w:b/>
          <w:bCs/>
          <w:sz w:val="48"/>
          <w:szCs w:val="48"/>
          <w:lang w:val="en"/>
        </w:rPr>
        <w:t xml:space="preserve"> CUỐI KỲ</w:t>
      </w:r>
    </w:p>
    <w:p w14:paraId="70DCFBF5"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8BAD652"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62BCEC6A"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04C69C8B" w14:textId="77777777" w:rsidR="003218FF" w:rsidRPr="00B10E7E" w:rsidRDefault="003218FF" w:rsidP="003218FF">
      <w:pPr>
        <w:suppressAutoHyphens/>
        <w:autoSpaceDE w:val="0"/>
        <w:autoSpaceDN w:val="0"/>
        <w:adjustRightInd w:val="0"/>
        <w:spacing w:line="360" w:lineRule="auto"/>
        <w:jc w:val="center"/>
        <w:rPr>
          <w:b/>
          <w:bCs/>
          <w:lang w:val="en"/>
        </w:rPr>
      </w:pPr>
    </w:p>
    <w:p w14:paraId="5270218A" w14:textId="77777777" w:rsidR="003218FF" w:rsidRPr="00B10E7E" w:rsidRDefault="003218FF" w:rsidP="003218FF">
      <w:pPr>
        <w:suppressAutoHyphens/>
        <w:autoSpaceDE w:val="0"/>
        <w:autoSpaceDN w:val="0"/>
        <w:adjustRightInd w:val="0"/>
        <w:spacing w:line="360" w:lineRule="auto"/>
        <w:jc w:val="both"/>
        <w:rPr>
          <w:b/>
          <w:bCs/>
          <w:lang w:val="en"/>
        </w:rPr>
      </w:pPr>
    </w:p>
    <w:p w14:paraId="32C388F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696F47" w14:textId="77777777" w:rsidR="003218FF" w:rsidRPr="00B10E7E" w:rsidRDefault="003218FF" w:rsidP="003218FF">
      <w:pPr>
        <w:suppressAutoHyphens/>
        <w:autoSpaceDE w:val="0"/>
        <w:autoSpaceDN w:val="0"/>
        <w:adjustRightInd w:val="0"/>
        <w:spacing w:line="360" w:lineRule="auto"/>
        <w:jc w:val="both"/>
        <w:rPr>
          <w:b/>
          <w:bCs/>
          <w:lang w:val="en"/>
        </w:rPr>
      </w:pPr>
    </w:p>
    <w:p w14:paraId="71DEB595" w14:textId="77777777" w:rsidR="003218FF" w:rsidRPr="00B10E7E" w:rsidRDefault="003218FF" w:rsidP="003218FF">
      <w:pPr>
        <w:suppressAutoHyphens/>
        <w:autoSpaceDE w:val="0"/>
        <w:autoSpaceDN w:val="0"/>
        <w:adjustRightInd w:val="0"/>
        <w:spacing w:line="360" w:lineRule="auto"/>
        <w:jc w:val="both"/>
        <w:rPr>
          <w:b/>
          <w:bCs/>
          <w:lang w:val="en"/>
        </w:rPr>
      </w:pPr>
    </w:p>
    <w:p w14:paraId="07E8F737" w14:textId="77777777" w:rsidR="003218FF" w:rsidRPr="00B10E7E" w:rsidRDefault="003218FF" w:rsidP="003218FF">
      <w:pPr>
        <w:suppressAutoHyphens/>
        <w:autoSpaceDE w:val="0"/>
        <w:autoSpaceDN w:val="0"/>
        <w:adjustRightInd w:val="0"/>
        <w:spacing w:line="360" w:lineRule="auto"/>
        <w:jc w:val="both"/>
        <w:rPr>
          <w:b/>
          <w:bCs/>
          <w:lang w:val="en"/>
        </w:rPr>
      </w:pPr>
    </w:p>
    <w:p w14:paraId="0F60A39E" w14:textId="59C49188" w:rsidR="003218FF" w:rsidRPr="00BB102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33A7">
        <w:rPr>
          <w:b/>
          <w:sz w:val="28"/>
          <w:szCs w:val="28"/>
        </w:rPr>
        <w:t>GS</w:t>
      </w:r>
      <w:r w:rsidR="00BB1023">
        <w:rPr>
          <w:b/>
          <w:sz w:val="28"/>
          <w:szCs w:val="28"/>
        </w:rPr>
        <w:t xml:space="preserve"> LÊ ANH CƯỜNG</w:t>
      </w:r>
    </w:p>
    <w:p w14:paraId="0971A571" w14:textId="165581DE"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33A7">
        <w:rPr>
          <w:b/>
          <w:bCs/>
          <w:sz w:val="28"/>
          <w:szCs w:val="28"/>
        </w:rPr>
        <w:t>Trang Sĩ Nam</w:t>
      </w:r>
      <w:r w:rsidR="00BB4490">
        <w:rPr>
          <w:b/>
          <w:bCs/>
          <w:sz w:val="28"/>
          <w:szCs w:val="28"/>
        </w:rPr>
        <w:t xml:space="preserve"> </w:t>
      </w:r>
      <w:r w:rsidR="004A5226">
        <w:rPr>
          <w:b/>
          <w:bCs/>
          <w:sz w:val="28"/>
          <w:szCs w:val="28"/>
        </w:rPr>
        <w:t>–</w:t>
      </w:r>
      <w:r w:rsidR="00BB4490">
        <w:rPr>
          <w:b/>
          <w:bCs/>
          <w:sz w:val="28"/>
          <w:szCs w:val="28"/>
        </w:rPr>
        <w:t xml:space="preserve"> </w:t>
      </w:r>
      <w:r w:rsidR="00A933A7">
        <w:rPr>
          <w:b/>
          <w:bCs/>
          <w:sz w:val="28"/>
          <w:szCs w:val="28"/>
        </w:rPr>
        <w:t>521H0276</w:t>
      </w:r>
    </w:p>
    <w:p w14:paraId="67E486A3" w14:textId="77777777" w:rsidR="003218FF" w:rsidRPr="004A522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4A5226">
        <w:rPr>
          <w:b/>
          <w:bCs/>
          <w:sz w:val="28"/>
          <w:szCs w:val="28"/>
        </w:rPr>
        <w:t>21H50302</w:t>
      </w:r>
    </w:p>
    <w:p w14:paraId="450E09F5" w14:textId="77777777" w:rsidR="003218FF" w:rsidRPr="004A522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4A5226">
        <w:rPr>
          <w:b/>
          <w:bCs/>
          <w:sz w:val="28"/>
          <w:szCs w:val="28"/>
        </w:rPr>
        <w:t>25</w:t>
      </w:r>
    </w:p>
    <w:p w14:paraId="46A0E7AD" w14:textId="77777777" w:rsidR="003218FF" w:rsidRPr="00CA1C39" w:rsidRDefault="003218FF" w:rsidP="003218FF">
      <w:pPr>
        <w:suppressAutoHyphens/>
        <w:autoSpaceDE w:val="0"/>
        <w:autoSpaceDN w:val="0"/>
        <w:adjustRightInd w:val="0"/>
        <w:jc w:val="center"/>
        <w:rPr>
          <w:b/>
          <w:bCs/>
          <w:lang w:val="vi-VN"/>
        </w:rPr>
      </w:pPr>
    </w:p>
    <w:p w14:paraId="25E4B25D" w14:textId="77777777" w:rsidR="00B118C8" w:rsidRPr="004A5226" w:rsidRDefault="003218FF" w:rsidP="00291721">
      <w:pPr>
        <w:suppressAutoHyphens/>
        <w:autoSpaceDE w:val="0"/>
        <w:autoSpaceDN w:val="0"/>
        <w:adjustRightInd w:val="0"/>
        <w:jc w:val="center"/>
        <w:rPr>
          <w:b/>
          <w:bCs/>
          <w:iCs/>
          <w:sz w:val="28"/>
          <w:szCs w:val="28"/>
        </w:rPr>
        <w:sectPr w:rsidR="00B118C8" w:rsidRPr="004A5226"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4A5226">
        <w:rPr>
          <w:b/>
          <w:bCs/>
          <w:iCs/>
          <w:sz w:val="28"/>
          <w:szCs w:val="28"/>
        </w:rPr>
        <w:t>23</w:t>
      </w:r>
    </w:p>
    <w:p w14:paraId="519B5D72" w14:textId="77777777" w:rsidR="00E034B7" w:rsidRPr="00B10E7E" w:rsidRDefault="00E034B7" w:rsidP="00E034B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05CB914" w14:textId="77777777" w:rsidR="00E034B7" w:rsidRPr="007E7FF7" w:rsidRDefault="00E034B7" w:rsidP="00E034B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03505DE" w14:textId="77777777" w:rsidR="00E034B7" w:rsidRPr="00B10E7E" w:rsidRDefault="00E034B7" w:rsidP="00E034B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D2EC1B4" w14:textId="77777777" w:rsidR="00E034B7" w:rsidRPr="00B10E7E" w:rsidRDefault="00E034B7" w:rsidP="00E034B7">
      <w:pPr>
        <w:suppressAutoHyphens/>
        <w:autoSpaceDE w:val="0"/>
        <w:autoSpaceDN w:val="0"/>
        <w:adjustRightInd w:val="0"/>
        <w:ind w:firstLine="720"/>
        <w:jc w:val="center"/>
        <w:rPr>
          <w:lang w:val="en"/>
        </w:rPr>
      </w:pPr>
    </w:p>
    <w:p w14:paraId="65CA0F19"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0D017DE" wp14:editId="4A303FDE">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3B223D4" w14:textId="77777777" w:rsidR="00E034B7" w:rsidRPr="00B10E7E" w:rsidRDefault="00E034B7" w:rsidP="00E034B7">
      <w:pPr>
        <w:suppressAutoHyphens/>
        <w:autoSpaceDE w:val="0"/>
        <w:autoSpaceDN w:val="0"/>
        <w:adjustRightInd w:val="0"/>
        <w:ind w:firstLine="720"/>
        <w:rPr>
          <w:b/>
          <w:bCs/>
          <w:sz w:val="28"/>
          <w:szCs w:val="28"/>
          <w:lang w:val="en"/>
        </w:rPr>
      </w:pPr>
    </w:p>
    <w:p w14:paraId="34152527" w14:textId="77777777" w:rsidR="004A5226" w:rsidRPr="00B10E7E" w:rsidRDefault="004A5226" w:rsidP="004A5226">
      <w:pPr>
        <w:suppressAutoHyphens/>
        <w:autoSpaceDE w:val="0"/>
        <w:autoSpaceDN w:val="0"/>
        <w:adjustRightInd w:val="0"/>
        <w:spacing w:line="360" w:lineRule="auto"/>
        <w:jc w:val="center"/>
        <w:rPr>
          <w:b/>
          <w:bCs/>
          <w:sz w:val="32"/>
          <w:szCs w:val="32"/>
          <w:lang w:val="en"/>
        </w:rPr>
      </w:pPr>
      <w:r>
        <w:rPr>
          <w:b/>
          <w:bCs/>
          <w:sz w:val="32"/>
          <w:szCs w:val="32"/>
          <w:lang w:val="en"/>
        </w:rPr>
        <w:t>Nhập Môn Học Máy</w:t>
      </w:r>
    </w:p>
    <w:p w14:paraId="2A3F184B" w14:textId="77777777"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193C7E4" w14:textId="77777777" w:rsidR="00E034B7" w:rsidRPr="00B10E7E" w:rsidRDefault="00E034B7" w:rsidP="00E034B7">
      <w:pPr>
        <w:suppressAutoHyphens/>
        <w:autoSpaceDE w:val="0"/>
        <w:autoSpaceDN w:val="0"/>
        <w:adjustRightInd w:val="0"/>
        <w:spacing w:line="360" w:lineRule="auto"/>
        <w:rPr>
          <w:b/>
          <w:bCs/>
          <w:lang w:val="en"/>
        </w:rPr>
      </w:pPr>
    </w:p>
    <w:p w14:paraId="2D685D15" w14:textId="376FDC09" w:rsidR="004A5226" w:rsidRPr="00B10E7E" w:rsidRDefault="00A933A7" w:rsidP="004A5226">
      <w:pPr>
        <w:suppressAutoHyphens/>
        <w:autoSpaceDE w:val="0"/>
        <w:autoSpaceDN w:val="0"/>
        <w:adjustRightInd w:val="0"/>
        <w:spacing w:line="360" w:lineRule="auto"/>
        <w:jc w:val="center"/>
        <w:rPr>
          <w:b/>
          <w:bCs/>
          <w:sz w:val="48"/>
          <w:szCs w:val="48"/>
          <w:lang w:val="en"/>
        </w:rPr>
      </w:pPr>
      <w:r>
        <w:rPr>
          <w:b/>
          <w:bCs/>
          <w:sz w:val="48"/>
          <w:szCs w:val="48"/>
          <w:lang w:val="en"/>
        </w:rPr>
        <w:t>BÁO CÁO</w:t>
      </w:r>
      <w:r w:rsidR="004A5226">
        <w:rPr>
          <w:b/>
          <w:bCs/>
          <w:sz w:val="48"/>
          <w:szCs w:val="48"/>
          <w:lang w:val="en"/>
        </w:rPr>
        <w:t xml:space="preserve"> CUỐI KỲ</w:t>
      </w:r>
    </w:p>
    <w:p w14:paraId="17C7ADA5" w14:textId="77777777" w:rsidR="00E034B7" w:rsidRDefault="00E034B7" w:rsidP="00E034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25D6390"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33C1763C"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1FE1BD5B" w14:textId="77777777" w:rsidR="00E034B7" w:rsidRPr="00B10E7E" w:rsidRDefault="00E034B7" w:rsidP="00E034B7">
      <w:pPr>
        <w:suppressAutoHyphens/>
        <w:autoSpaceDE w:val="0"/>
        <w:autoSpaceDN w:val="0"/>
        <w:adjustRightInd w:val="0"/>
        <w:spacing w:line="360" w:lineRule="auto"/>
        <w:jc w:val="center"/>
        <w:rPr>
          <w:b/>
          <w:bCs/>
          <w:lang w:val="en"/>
        </w:rPr>
      </w:pPr>
    </w:p>
    <w:p w14:paraId="322A1291" w14:textId="77777777" w:rsidR="00E034B7" w:rsidRPr="00B10E7E" w:rsidRDefault="00E034B7" w:rsidP="00E034B7">
      <w:pPr>
        <w:suppressAutoHyphens/>
        <w:autoSpaceDE w:val="0"/>
        <w:autoSpaceDN w:val="0"/>
        <w:adjustRightInd w:val="0"/>
        <w:spacing w:line="360" w:lineRule="auto"/>
        <w:jc w:val="both"/>
        <w:rPr>
          <w:b/>
          <w:bCs/>
          <w:lang w:val="en"/>
        </w:rPr>
      </w:pPr>
    </w:p>
    <w:p w14:paraId="13171B98" w14:textId="77777777" w:rsidR="00E034B7" w:rsidRPr="003218FF" w:rsidRDefault="00E034B7" w:rsidP="00E034B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88A64AA" w14:textId="77777777" w:rsidR="00E034B7" w:rsidRPr="00B10E7E" w:rsidRDefault="00E034B7" w:rsidP="00E034B7">
      <w:pPr>
        <w:suppressAutoHyphens/>
        <w:autoSpaceDE w:val="0"/>
        <w:autoSpaceDN w:val="0"/>
        <w:adjustRightInd w:val="0"/>
        <w:spacing w:line="360" w:lineRule="auto"/>
        <w:jc w:val="both"/>
        <w:rPr>
          <w:b/>
          <w:bCs/>
          <w:lang w:val="en"/>
        </w:rPr>
      </w:pPr>
    </w:p>
    <w:p w14:paraId="7044D4C7" w14:textId="77777777" w:rsidR="00E034B7" w:rsidRPr="00B10E7E" w:rsidRDefault="00E034B7" w:rsidP="00E034B7">
      <w:pPr>
        <w:suppressAutoHyphens/>
        <w:autoSpaceDE w:val="0"/>
        <w:autoSpaceDN w:val="0"/>
        <w:adjustRightInd w:val="0"/>
        <w:spacing w:line="360" w:lineRule="auto"/>
        <w:jc w:val="both"/>
        <w:rPr>
          <w:b/>
          <w:bCs/>
          <w:lang w:val="en"/>
        </w:rPr>
      </w:pPr>
    </w:p>
    <w:p w14:paraId="1BA3BC6C" w14:textId="77777777" w:rsidR="00E034B7" w:rsidRPr="00B10E7E" w:rsidRDefault="00E034B7" w:rsidP="00E034B7">
      <w:pPr>
        <w:suppressAutoHyphens/>
        <w:autoSpaceDE w:val="0"/>
        <w:autoSpaceDN w:val="0"/>
        <w:adjustRightInd w:val="0"/>
        <w:spacing w:line="360" w:lineRule="auto"/>
        <w:jc w:val="both"/>
        <w:rPr>
          <w:b/>
          <w:bCs/>
          <w:lang w:val="en"/>
        </w:rPr>
      </w:pPr>
    </w:p>
    <w:p w14:paraId="738044E3" w14:textId="330F33F0" w:rsidR="004A5226" w:rsidRPr="00BB1023" w:rsidRDefault="004A5226" w:rsidP="004A522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00A933A7">
        <w:rPr>
          <w:sz w:val="28"/>
          <w:szCs w:val="28"/>
        </w:rPr>
        <w:t xml:space="preserve"> </w:t>
      </w:r>
      <w:r w:rsidR="00BB1023">
        <w:rPr>
          <w:b/>
          <w:sz w:val="28"/>
          <w:szCs w:val="28"/>
        </w:rPr>
        <w:t>TS LÊ ANH CƯỜNG</w:t>
      </w:r>
    </w:p>
    <w:p w14:paraId="1ADFA783" w14:textId="4A77F34A" w:rsidR="004A5226" w:rsidRPr="00BB4490" w:rsidRDefault="004A5226" w:rsidP="004A522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33A7">
        <w:rPr>
          <w:b/>
          <w:bCs/>
          <w:sz w:val="28"/>
          <w:szCs w:val="28"/>
        </w:rPr>
        <w:t>TRANG SĨ NAM</w:t>
      </w:r>
      <w:r>
        <w:rPr>
          <w:b/>
          <w:bCs/>
          <w:sz w:val="28"/>
          <w:szCs w:val="28"/>
        </w:rPr>
        <w:t xml:space="preserve"> – </w:t>
      </w:r>
      <w:r w:rsidR="00A933A7">
        <w:rPr>
          <w:b/>
          <w:bCs/>
          <w:sz w:val="28"/>
          <w:szCs w:val="28"/>
        </w:rPr>
        <w:t>521H0276</w:t>
      </w:r>
    </w:p>
    <w:p w14:paraId="112A0790" w14:textId="77777777" w:rsidR="004A5226" w:rsidRPr="004A5226" w:rsidRDefault="004A5226" w:rsidP="004A5226">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21H50302</w:t>
      </w:r>
    </w:p>
    <w:p w14:paraId="1470D0EB" w14:textId="77777777" w:rsidR="004A5226" w:rsidRPr="004A5226" w:rsidRDefault="004A5226" w:rsidP="004A5226">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470B844A" w14:textId="77777777" w:rsidR="00E034B7" w:rsidRPr="00CA1C39" w:rsidRDefault="00E034B7" w:rsidP="00E034B7">
      <w:pPr>
        <w:suppressAutoHyphens/>
        <w:autoSpaceDE w:val="0"/>
        <w:autoSpaceDN w:val="0"/>
        <w:adjustRightInd w:val="0"/>
        <w:jc w:val="center"/>
        <w:rPr>
          <w:b/>
          <w:bCs/>
          <w:lang w:val="vi-VN"/>
        </w:rPr>
      </w:pPr>
    </w:p>
    <w:p w14:paraId="1FDED836" w14:textId="0AB99161" w:rsidR="00E034B7" w:rsidRPr="00A933A7" w:rsidRDefault="00E034B7" w:rsidP="00E034B7">
      <w:pPr>
        <w:suppressAutoHyphens/>
        <w:autoSpaceDE w:val="0"/>
        <w:autoSpaceDN w:val="0"/>
        <w:adjustRightInd w:val="0"/>
        <w:jc w:val="center"/>
        <w:rPr>
          <w:b/>
          <w:bCs/>
          <w:iCs/>
          <w:sz w:val="28"/>
          <w:szCs w:val="28"/>
        </w:rPr>
        <w:sectPr w:rsidR="00E034B7" w:rsidRPr="00A933A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A933A7">
        <w:rPr>
          <w:b/>
          <w:bCs/>
          <w:iCs/>
          <w:sz w:val="28"/>
          <w:szCs w:val="28"/>
        </w:rPr>
        <w:t>23</w:t>
      </w:r>
    </w:p>
    <w:p w14:paraId="4319547A" w14:textId="77777777" w:rsidR="00BB2B2A" w:rsidRPr="00DB7595" w:rsidRDefault="00BB2B2A" w:rsidP="00E41A7B">
      <w:pPr>
        <w:pStyle w:val="Chng"/>
        <w:jc w:val="center"/>
        <w:outlineLvl w:val="0"/>
        <w:rPr>
          <w:lang w:val="vi-VN"/>
        </w:rPr>
      </w:pPr>
      <w:bookmarkStart w:id="0" w:name="_Toc152852489"/>
      <w:bookmarkStart w:id="1" w:name="_Toc154259283"/>
      <w:r w:rsidRPr="00DB7595">
        <w:rPr>
          <w:lang w:val="vi-VN"/>
        </w:rPr>
        <w:lastRenderedPageBreak/>
        <w:t>LỜI CẢM ƠN</w:t>
      </w:r>
      <w:bookmarkEnd w:id="0"/>
      <w:bookmarkEnd w:id="1"/>
    </w:p>
    <w:p w14:paraId="349CF20B" w14:textId="77777777" w:rsidR="009130BB" w:rsidRPr="009130BB" w:rsidRDefault="009130BB" w:rsidP="009130BB">
      <w:pPr>
        <w:pStyle w:val="Nidungvnbn"/>
        <w:rPr>
          <w:lang w:val="vi-VN"/>
        </w:rPr>
      </w:pPr>
    </w:p>
    <w:p w14:paraId="2A8BA561" w14:textId="77777777" w:rsidR="00A933A7" w:rsidRDefault="00A933A7" w:rsidP="00A933A7">
      <w:pPr>
        <w:pStyle w:val="Nidungvnbn"/>
        <w:rPr>
          <w:lang w:val="vi-VN"/>
        </w:rPr>
      </w:pPr>
      <w:r>
        <w:t>Em</w:t>
      </w:r>
      <w:r>
        <w:rPr>
          <w:lang w:val="vi-VN"/>
        </w:rPr>
        <w:t xml:space="preserve"> xin chân thành cảm ơn </w:t>
      </w:r>
      <w:r>
        <w:t xml:space="preserve">thầy Lê Anh Cường </w:t>
      </w:r>
      <w:r>
        <w:rPr>
          <w:lang w:val="vi-VN"/>
        </w:rPr>
        <w:t xml:space="preserve">- người trực tiếp giảng dạy những kiến thức cơ bản và cần thiết về </w:t>
      </w:r>
      <w:r>
        <w:t>Nhập môn Học Máy</w:t>
      </w:r>
      <w:r>
        <w:rPr>
          <w:lang w:val="vi-VN"/>
        </w:rPr>
        <w:t>. Nhờ sự hướng dẫn, giúp đỡ và điều kiện thuận lợi</w:t>
      </w:r>
      <w:r>
        <w:t>, em</w:t>
      </w:r>
      <w:r>
        <w:rPr>
          <w:lang w:val="vi-VN"/>
        </w:rPr>
        <w:t xml:space="preserve"> đã hoàn thành được báo cáo cuối </w:t>
      </w:r>
      <w:r>
        <w:t>kì</w:t>
      </w:r>
      <w:r>
        <w:rPr>
          <w:lang w:val="vi-VN"/>
        </w:rPr>
        <w:t xml:space="preserve">. </w:t>
      </w:r>
    </w:p>
    <w:p w14:paraId="4A54405F" w14:textId="77777777" w:rsidR="00A933A7" w:rsidRPr="00032172" w:rsidRDefault="00A933A7" w:rsidP="00A933A7">
      <w:pPr>
        <w:ind w:firstLine="720"/>
        <w:rPr>
          <w:b/>
          <w:sz w:val="26"/>
          <w:szCs w:val="26"/>
          <w:lang w:val="vi-VN"/>
        </w:rPr>
      </w:pPr>
      <w:r>
        <w:rPr>
          <w:sz w:val="26"/>
          <w:szCs w:val="26"/>
        </w:rPr>
        <w:t>Em chân thành cảm ơn!</w:t>
      </w:r>
    </w:p>
    <w:p w14:paraId="3DCAA363" w14:textId="451DFD4F" w:rsidR="00BB2B2A" w:rsidRPr="00DB7595" w:rsidRDefault="00BB2B2A" w:rsidP="009130BB">
      <w:pPr>
        <w:spacing w:line="360" w:lineRule="auto"/>
        <w:ind w:firstLine="720"/>
        <w:rPr>
          <w:b/>
          <w:bCs/>
          <w:sz w:val="32"/>
          <w:szCs w:val="32"/>
          <w:lang w:val="vi-VN"/>
        </w:rPr>
      </w:pPr>
      <w:r w:rsidRPr="00DB7595">
        <w:rPr>
          <w:b/>
          <w:bCs/>
          <w:sz w:val="32"/>
          <w:szCs w:val="32"/>
          <w:lang w:val="vi-VN"/>
        </w:rPr>
        <w:br w:type="page"/>
      </w:r>
    </w:p>
    <w:p w14:paraId="21EAE95B"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C06FA1C"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2B5EAE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801548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324A22">
        <w:rPr>
          <w:sz w:val="26"/>
          <w:szCs w:val="26"/>
        </w:rPr>
        <w:t>PHS TS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614396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0EBCC8A"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112779D" w14:textId="28D5B96E"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933A7">
        <w:rPr>
          <w:i/>
          <w:sz w:val="26"/>
          <w:szCs w:val="26"/>
        </w:rPr>
        <w:t>23</w:t>
      </w:r>
      <w:r w:rsidRPr="00DB7595">
        <w:rPr>
          <w:i/>
          <w:sz w:val="26"/>
          <w:szCs w:val="26"/>
          <w:lang w:val="vi-VN"/>
        </w:rPr>
        <w:t xml:space="preserve"> tháng </w:t>
      </w:r>
      <w:r w:rsidR="008711BC">
        <w:rPr>
          <w:i/>
          <w:sz w:val="26"/>
          <w:szCs w:val="26"/>
        </w:rPr>
        <w:t>12</w:t>
      </w:r>
      <w:r w:rsidRPr="00DB7595">
        <w:rPr>
          <w:i/>
          <w:sz w:val="26"/>
          <w:szCs w:val="26"/>
          <w:lang w:val="vi-VN"/>
        </w:rPr>
        <w:t xml:space="preserve">  năm </w:t>
      </w:r>
      <w:r w:rsidR="008711BC">
        <w:rPr>
          <w:i/>
          <w:sz w:val="26"/>
          <w:szCs w:val="26"/>
        </w:rPr>
        <w:t>2023</w:t>
      </w:r>
      <w:r w:rsidRPr="00DB7595">
        <w:rPr>
          <w:i/>
          <w:sz w:val="26"/>
          <w:szCs w:val="26"/>
          <w:lang w:val="vi-VN"/>
        </w:rPr>
        <w:t xml:space="preserve">     </w:t>
      </w:r>
    </w:p>
    <w:p w14:paraId="7C83A5B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178411A" w14:textId="77777777" w:rsidR="00563BB8"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D667F80" w14:textId="5DCDF9E4" w:rsidR="00BB2B2A" w:rsidRPr="00DB7595" w:rsidRDefault="00A85A50" w:rsidP="00A85A50">
      <w:pPr>
        <w:tabs>
          <w:tab w:val="center" w:pos="5954"/>
        </w:tabs>
        <w:spacing w:after="200" w:line="276" w:lineRule="auto"/>
        <w:jc w:val="center"/>
        <w:rPr>
          <w:i/>
          <w:sz w:val="26"/>
          <w:szCs w:val="26"/>
          <w:lang w:val="vi-VN"/>
        </w:rPr>
      </w:pPr>
      <w:r>
        <w:rPr>
          <w:i/>
          <w:sz w:val="26"/>
          <w:szCs w:val="26"/>
        </w:rPr>
        <w:t xml:space="preserve">                                                       </w:t>
      </w:r>
    </w:p>
    <w:p w14:paraId="40363169" w14:textId="3D30117C" w:rsidR="00BB2B2A" w:rsidRPr="008711BC" w:rsidRDefault="00BB2B2A" w:rsidP="00BB2B2A">
      <w:pPr>
        <w:tabs>
          <w:tab w:val="center" w:pos="6379"/>
        </w:tabs>
        <w:spacing w:after="200" w:line="276" w:lineRule="auto"/>
        <w:rPr>
          <w:i/>
          <w:sz w:val="26"/>
          <w:szCs w:val="26"/>
        </w:rPr>
      </w:pPr>
      <w:r w:rsidRPr="00DB7595">
        <w:rPr>
          <w:i/>
          <w:sz w:val="26"/>
          <w:szCs w:val="26"/>
          <w:lang w:val="vi-VN"/>
        </w:rPr>
        <w:tab/>
      </w:r>
      <w:r w:rsidR="00A933A7">
        <w:rPr>
          <w:i/>
          <w:sz w:val="26"/>
          <w:szCs w:val="26"/>
        </w:rPr>
        <w:t>Trang Sĩ Nam</w:t>
      </w:r>
    </w:p>
    <w:p w14:paraId="7A124FCC" w14:textId="77777777" w:rsidR="00BB2B2A" w:rsidRPr="00DB7595" w:rsidRDefault="00BB2B2A" w:rsidP="00BB2B2A">
      <w:pPr>
        <w:tabs>
          <w:tab w:val="center" w:pos="6379"/>
        </w:tabs>
        <w:spacing w:after="200" w:line="276" w:lineRule="auto"/>
        <w:rPr>
          <w:i/>
          <w:sz w:val="26"/>
          <w:szCs w:val="26"/>
          <w:lang w:val="vi-VN"/>
        </w:rPr>
      </w:pPr>
    </w:p>
    <w:p w14:paraId="2B8C5054" w14:textId="77777777" w:rsidR="00BB2B2A" w:rsidRPr="00DB7595" w:rsidRDefault="00BB2B2A" w:rsidP="00BB2B2A">
      <w:pPr>
        <w:tabs>
          <w:tab w:val="center" w:pos="6379"/>
        </w:tabs>
        <w:spacing w:after="200" w:line="276" w:lineRule="auto"/>
        <w:rPr>
          <w:i/>
          <w:sz w:val="26"/>
          <w:szCs w:val="26"/>
          <w:lang w:val="vi-VN"/>
        </w:rPr>
      </w:pPr>
    </w:p>
    <w:p w14:paraId="685FF7C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4B060A9" w14:textId="77777777" w:rsidR="00B118C8" w:rsidRPr="00B118C8" w:rsidRDefault="00B118C8" w:rsidP="00E41A7B">
      <w:pPr>
        <w:pStyle w:val="Chng"/>
        <w:jc w:val="center"/>
        <w:outlineLvl w:val="0"/>
        <w:rPr>
          <w:lang w:val="vi-VN"/>
        </w:rPr>
      </w:pPr>
      <w:bookmarkStart w:id="2" w:name="_Toc152852490"/>
      <w:bookmarkStart w:id="3" w:name="_Toc154259284"/>
      <w:r w:rsidRPr="00B118C8">
        <w:rPr>
          <w:lang w:val="vi-VN"/>
        </w:rPr>
        <w:lastRenderedPageBreak/>
        <w:t>PHẦN XÁC NHẬN VÀ ĐÁNH GIÁ CỦA GIẢNG VIÊN</w:t>
      </w:r>
      <w:bookmarkEnd w:id="2"/>
      <w:bookmarkEnd w:id="3"/>
    </w:p>
    <w:p w14:paraId="3D78FA0D" w14:textId="77777777" w:rsidR="00B118C8" w:rsidRPr="002D796D" w:rsidRDefault="00B118C8" w:rsidP="002D796D">
      <w:pPr>
        <w:pStyle w:val="Nidungvnbn"/>
        <w:rPr>
          <w:b/>
          <w:lang w:val="vi-VN"/>
        </w:rPr>
      </w:pPr>
      <w:r w:rsidRPr="002D796D">
        <w:rPr>
          <w:b/>
          <w:lang w:val="vi-VN"/>
        </w:rPr>
        <w:t>Phần xác nhận của GV hướng dẫn</w:t>
      </w:r>
    </w:p>
    <w:p w14:paraId="651DA99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FF58F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80529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23E238" w14:textId="77777777" w:rsidR="00B118C8" w:rsidRPr="00DC2276" w:rsidRDefault="00B118C8">
      <w:pPr>
        <w:spacing w:after="200" w:line="276" w:lineRule="auto"/>
        <w:rPr>
          <w:lang w:val="vi-VN"/>
        </w:rPr>
      </w:pPr>
    </w:p>
    <w:p w14:paraId="00AA5D82" w14:textId="77777777" w:rsidR="00B118C8" w:rsidRPr="00DC2276" w:rsidRDefault="00B118C8">
      <w:pPr>
        <w:spacing w:after="200" w:line="276" w:lineRule="auto"/>
        <w:rPr>
          <w:lang w:val="vi-VN"/>
        </w:rPr>
      </w:pPr>
    </w:p>
    <w:p w14:paraId="22D1EB91" w14:textId="77777777" w:rsidR="00B118C8" w:rsidRPr="00DC2276" w:rsidRDefault="00B118C8">
      <w:pPr>
        <w:spacing w:after="200" w:line="276" w:lineRule="auto"/>
        <w:rPr>
          <w:lang w:val="vi-VN"/>
        </w:rPr>
      </w:pPr>
    </w:p>
    <w:p w14:paraId="6A46DB03" w14:textId="77777777" w:rsidR="00B118C8" w:rsidRPr="00DC2276" w:rsidRDefault="00B118C8" w:rsidP="002D796D">
      <w:pPr>
        <w:pStyle w:val="Nidungvnbn"/>
        <w:rPr>
          <w:b/>
          <w:lang w:val="vi-VN"/>
        </w:rPr>
      </w:pPr>
      <w:r w:rsidRPr="00DC2276">
        <w:rPr>
          <w:b/>
          <w:lang w:val="vi-VN"/>
        </w:rPr>
        <w:t>Phần đánh giá của GV chấm bài</w:t>
      </w:r>
    </w:p>
    <w:p w14:paraId="3B4CF66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962D7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65A990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CAD6BDE" w14:textId="77777777" w:rsidR="00B118C8" w:rsidRPr="00DC2276" w:rsidRDefault="00B118C8" w:rsidP="00B118C8">
      <w:pPr>
        <w:spacing w:after="200" w:line="276" w:lineRule="auto"/>
        <w:rPr>
          <w:lang w:val="vi-VN"/>
        </w:rPr>
      </w:pPr>
    </w:p>
    <w:p w14:paraId="24102B0C" w14:textId="77777777" w:rsidR="00B118C8" w:rsidRPr="00DC2276" w:rsidRDefault="00B118C8" w:rsidP="00B118C8">
      <w:pPr>
        <w:pStyle w:val="Tiumccp1"/>
        <w:rPr>
          <w:sz w:val="32"/>
          <w:szCs w:val="32"/>
          <w:lang w:val="vi-VN"/>
        </w:rPr>
      </w:pPr>
      <w:r w:rsidRPr="00B118C8">
        <w:rPr>
          <w:lang w:val="vi-VN"/>
        </w:rPr>
        <w:br w:type="page"/>
      </w:r>
    </w:p>
    <w:p w14:paraId="1B502788" w14:textId="77777777" w:rsidR="00BB2B2A" w:rsidRPr="00DB7595" w:rsidRDefault="00BB2B2A" w:rsidP="00E41A7B">
      <w:pPr>
        <w:pStyle w:val="Chng"/>
        <w:jc w:val="center"/>
        <w:outlineLvl w:val="0"/>
        <w:rPr>
          <w:lang w:val="vi-VN"/>
        </w:rPr>
      </w:pPr>
      <w:bookmarkStart w:id="4" w:name="_Toc152852491"/>
      <w:bookmarkStart w:id="5" w:name="_Toc154259285"/>
      <w:r w:rsidRPr="00DB7595">
        <w:rPr>
          <w:lang w:val="vi-VN"/>
        </w:rPr>
        <w:lastRenderedPageBreak/>
        <w:t>TÓM TẮT</w:t>
      </w:r>
      <w:bookmarkEnd w:id="4"/>
      <w:bookmarkEnd w:id="5"/>
    </w:p>
    <w:p w14:paraId="6D093A69" w14:textId="77777777" w:rsidR="00291721" w:rsidRPr="00DB7595" w:rsidRDefault="00291721" w:rsidP="00291721">
      <w:pPr>
        <w:pStyle w:val="Nidungvnbn"/>
        <w:rPr>
          <w:lang w:val="vi-VN"/>
        </w:rPr>
      </w:pPr>
    </w:p>
    <w:p w14:paraId="7D14C88B" w14:textId="363459D9" w:rsidR="00A933A7" w:rsidRDefault="00A933A7">
      <w:pPr>
        <w:spacing w:after="200" w:line="276" w:lineRule="auto"/>
        <w:rPr>
          <w:sz w:val="26"/>
          <w:szCs w:val="26"/>
        </w:rPr>
      </w:pPr>
      <w:r>
        <w:rPr>
          <w:sz w:val="26"/>
          <w:szCs w:val="26"/>
        </w:rPr>
        <w:tab/>
        <w:t>Bài nghiên cứu:</w:t>
      </w:r>
    </w:p>
    <w:p w14:paraId="36349F3C" w14:textId="1427E9E3" w:rsidR="00A933A7" w:rsidRDefault="00A933A7" w:rsidP="00A933A7">
      <w:pPr>
        <w:pStyle w:val="ListParagraph"/>
        <w:numPr>
          <w:ilvl w:val="0"/>
          <w:numId w:val="33"/>
        </w:numPr>
        <w:spacing w:after="200" w:line="276" w:lineRule="auto"/>
        <w:rPr>
          <w:sz w:val="26"/>
          <w:szCs w:val="26"/>
        </w:rPr>
      </w:pPr>
      <w:r w:rsidRPr="00A933A7">
        <w:rPr>
          <w:sz w:val="26"/>
          <w:szCs w:val="26"/>
        </w:rPr>
        <w:t>So sánh các phương pháp Optimizer trong huấn luyện mô hình.</w:t>
      </w:r>
    </w:p>
    <w:p w14:paraId="1E80E627" w14:textId="7461B91A" w:rsidR="00A933A7" w:rsidRPr="00A933A7" w:rsidRDefault="00A933A7" w:rsidP="00A933A7">
      <w:pPr>
        <w:pStyle w:val="ListParagraph"/>
        <w:numPr>
          <w:ilvl w:val="0"/>
          <w:numId w:val="33"/>
        </w:numPr>
        <w:spacing w:after="200" w:line="276" w:lineRule="auto"/>
        <w:rPr>
          <w:sz w:val="26"/>
          <w:szCs w:val="26"/>
        </w:rPr>
      </w:pPr>
      <w:r>
        <w:rPr>
          <w:sz w:val="26"/>
          <w:szCs w:val="26"/>
        </w:rPr>
        <w:t>Tìm hiểu về Continual Learning và Test Production khi xây dựng một giải pháp học máy</w:t>
      </w:r>
    </w:p>
    <w:p w14:paraId="67CB5D60" w14:textId="1BCD8AC1" w:rsidR="00DB7595" w:rsidRDefault="00A933A7">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Pr>
          <w:sz w:val="26"/>
          <w:szCs w:val="26"/>
        </w:rPr>
        <w:tab/>
      </w:r>
      <w:r w:rsidR="007E6AB9" w:rsidRPr="00DB7595">
        <w:rPr>
          <w:sz w:val="26"/>
          <w:szCs w:val="26"/>
          <w:lang w:val="vi-VN"/>
        </w:rPr>
        <w:br w:type="page"/>
      </w:r>
    </w:p>
    <w:p w14:paraId="31BC47F8" w14:textId="60A12700" w:rsidR="00E41A7B" w:rsidRPr="00500820" w:rsidRDefault="007E6AB9" w:rsidP="00500820">
      <w:pPr>
        <w:pStyle w:val="Chng"/>
        <w:jc w:val="center"/>
        <w:outlineLvl w:val="0"/>
      </w:pPr>
      <w:bookmarkStart w:id="6" w:name="_Toc152852492"/>
      <w:bookmarkStart w:id="7" w:name="_Toc154259286"/>
      <w:r>
        <w:lastRenderedPageBreak/>
        <w:t>MỤC LỤC</w:t>
      </w:r>
      <w:bookmarkEnd w:id="6"/>
      <w:bookmarkEnd w:id="7"/>
    </w:p>
    <w:sdt>
      <w:sdtPr>
        <w:rPr>
          <w:rFonts w:ascii="Times New Roman" w:eastAsia="Times New Roman" w:hAnsi="Times New Roman" w:cs="Times New Roman"/>
          <w:color w:val="auto"/>
          <w:sz w:val="24"/>
          <w:szCs w:val="24"/>
        </w:rPr>
        <w:id w:val="1213541434"/>
        <w:docPartObj>
          <w:docPartGallery w:val="Table of Contents"/>
          <w:docPartUnique/>
        </w:docPartObj>
      </w:sdtPr>
      <w:sdtEndPr>
        <w:rPr>
          <w:b/>
          <w:bCs/>
          <w:noProof/>
        </w:rPr>
      </w:sdtEndPr>
      <w:sdtContent>
        <w:p w14:paraId="1F21D06F" w14:textId="02831D61" w:rsidR="00E41A7B" w:rsidRDefault="00E41A7B">
          <w:pPr>
            <w:pStyle w:val="TOCHeading"/>
          </w:pPr>
        </w:p>
        <w:p w14:paraId="04BA2731" w14:textId="71737371" w:rsidR="00A933A7" w:rsidRDefault="00E41A7B">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259283" w:history="1">
            <w:r w:rsidR="00A933A7" w:rsidRPr="009A0C29">
              <w:rPr>
                <w:rStyle w:val="Hyperlink"/>
                <w:noProof/>
                <w:lang w:val="vi-VN"/>
              </w:rPr>
              <w:t>LỜI CẢM ƠN</w:t>
            </w:r>
            <w:r w:rsidR="00A933A7">
              <w:rPr>
                <w:noProof/>
                <w:webHidden/>
              </w:rPr>
              <w:tab/>
            </w:r>
            <w:r w:rsidR="00A933A7">
              <w:rPr>
                <w:noProof/>
                <w:webHidden/>
              </w:rPr>
              <w:fldChar w:fldCharType="begin"/>
            </w:r>
            <w:r w:rsidR="00A933A7">
              <w:rPr>
                <w:noProof/>
                <w:webHidden/>
              </w:rPr>
              <w:instrText xml:space="preserve"> PAGEREF _Toc154259283 \h </w:instrText>
            </w:r>
            <w:r w:rsidR="00A933A7">
              <w:rPr>
                <w:noProof/>
                <w:webHidden/>
              </w:rPr>
            </w:r>
            <w:r w:rsidR="00A933A7">
              <w:rPr>
                <w:noProof/>
                <w:webHidden/>
              </w:rPr>
              <w:fldChar w:fldCharType="separate"/>
            </w:r>
            <w:r w:rsidR="008E349A">
              <w:rPr>
                <w:noProof/>
                <w:webHidden/>
              </w:rPr>
              <w:t>i</w:t>
            </w:r>
            <w:r w:rsidR="00A933A7">
              <w:rPr>
                <w:noProof/>
                <w:webHidden/>
              </w:rPr>
              <w:fldChar w:fldCharType="end"/>
            </w:r>
          </w:hyperlink>
        </w:p>
        <w:p w14:paraId="747E3D77" w14:textId="7E81C0E2" w:rsidR="00A933A7"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9284" w:history="1">
            <w:r w:rsidR="00A933A7" w:rsidRPr="009A0C29">
              <w:rPr>
                <w:rStyle w:val="Hyperlink"/>
                <w:noProof/>
                <w:lang w:val="vi-VN"/>
              </w:rPr>
              <w:t>PHẦN XÁC NHẬN VÀ ĐÁNH GIÁ CỦA GIẢNG VIÊN</w:t>
            </w:r>
            <w:r w:rsidR="00A933A7">
              <w:rPr>
                <w:noProof/>
                <w:webHidden/>
              </w:rPr>
              <w:tab/>
            </w:r>
            <w:r w:rsidR="00A933A7">
              <w:rPr>
                <w:noProof/>
                <w:webHidden/>
              </w:rPr>
              <w:fldChar w:fldCharType="begin"/>
            </w:r>
            <w:r w:rsidR="00A933A7">
              <w:rPr>
                <w:noProof/>
                <w:webHidden/>
              </w:rPr>
              <w:instrText xml:space="preserve"> PAGEREF _Toc154259284 \h </w:instrText>
            </w:r>
            <w:r w:rsidR="00A933A7">
              <w:rPr>
                <w:noProof/>
                <w:webHidden/>
              </w:rPr>
            </w:r>
            <w:r w:rsidR="00A933A7">
              <w:rPr>
                <w:noProof/>
                <w:webHidden/>
              </w:rPr>
              <w:fldChar w:fldCharType="separate"/>
            </w:r>
            <w:r w:rsidR="008E349A">
              <w:rPr>
                <w:noProof/>
                <w:webHidden/>
              </w:rPr>
              <w:t>iii</w:t>
            </w:r>
            <w:r w:rsidR="00A933A7">
              <w:rPr>
                <w:noProof/>
                <w:webHidden/>
              </w:rPr>
              <w:fldChar w:fldCharType="end"/>
            </w:r>
          </w:hyperlink>
        </w:p>
        <w:p w14:paraId="2A09070D" w14:textId="4DD871E9" w:rsidR="00A933A7"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9285" w:history="1">
            <w:r w:rsidR="00A933A7" w:rsidRPr="009A0C29">
              <w:rPr>
                <w:rStyle w:val="Hyperlink"/>
                <w:noProof/>
                <w:lang w:val="vi-VN"/>
              </w:rPr>
              <w:t>TÓM TẮT</w:t>
            </w:r>
            <w:r w:rsidR="00A933A7">
              <w:rPr>
                <w:noProof/>
                <w:webHidden/>
              </w:rPr>
              <w:tab/>
            </w:r>
            <w:r w:rsidR="00A933A7">
              <w:rPr>
                <w:noProof/>
                <w:webHidden/>
              </w:rPr>
              <w:fldChar w:fldCharType="begin"/>
            </w:r>
            <w:r w:rsidR="00A933A7">
              <w:rPr>
                <w:noProof/>
                <w:webHidden/>
              </w:rPr>
              <w:instrText xml:space="preserve"> PAGEREF _Toc154259285 \h </w:instrText>
            </w:r>
            <w:r w:rsidR="00A933A7">
              <w:rPr>
                <w:noProof/>
                <w:webHidden/>
              </w:rPr>
            </w:r>
            <w:r w:rsidR="00A933A7">
              <w:rPr>
                <w:noProof/>
                <w:webHidden/>
              </w:rPr>
              <w:fldChar w:fldCharType="separate"/>
            </w:r>
            <w:r w:rsidR="008E349A">
              <w:rPr>
                <w:noProof/>
                <w:webHidden/>
              </w:rPr>
              <w:t>iv</w:t>
            </w:r>
            <w:r w:rsidR="00A933A7">
              <w:rPr>
                <w:noProof/>
                <w:webHidden/>
              </w:rPr>
              <w:fldChar w:fldCharType="end"/>
            </w:r>
          </w:hyperlink>
        </w:p>
        <w:p w14:paraId="37604B46" w14:textId="4DDADD9A" w:rsidR="00A933A7"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9286" w:history="1">
            <w:r w:rsidR="00A933A7" w:rsidRPr="009A0C29">
              <w:rPr>
                <w:rStyle w:val="Hyperlink"/>
                <w:noProof/>
              </w:rPr>
              <w:t>MỤC LỤC</w:t>
            </w:r>
            <w:r w:rsidR="00A933A7">
              <w:rPr>
                <w:noProof/>
                <w:webHidden/>
              </w:rPr>
              <w:tab/>
            </w:r>
            <w:r w:rsidR="00A933A7">
              <w:rPr>
                <w:noProof/>
                <w:webHidden/>
              </w:rPr>
              <w:fldChar w:fldCharType="begin"/>
            </w:r>
            <w:r w:rsidR="00A933A7">
              <w:rPr>
                <w:noProof/>
                <w:webHidden/>
              </w:rPr>
              <w:instrText xml:space="preserve"> PAGEREF _Toc154259286 \h </w:instrText>
            </w:r>
            <w:r w:rsidR="00A933A7">
              <w:rPr>
                <w:noProof/>
                <w:webHidden/>
              </w:rPr>
            </w:r>
            <w:r w:rsidR="00A933A7">
              <w:rPr>
                <w:noProof/>
                <w:webHidden/>
              </w:rPr>
              <w:fldChar w:fldCharType="separate"/>
            </w:r>
            <w:r w:rsidR="008E349A">
              <w:rPr>
                <w:noProof/>
                <w:webHidden/>
              </w:rPr>
              <w:t>1</w:t>
            </w:r>
            <w:r w:rsidR="00A933A7">
              <w:rPr>
                <w:noProof/>
                <w:webHidden/>
              </w:rPr>
              <w:fldChar w:fldCharType="end"/>
            </w:r>
          </w:hyperlink>
        </w:p>
        <w:p w14:paraId="04349633" w14:textId="68F5C5B1" w:rsidR="00A933A7"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9287" w:history="1">
            <w:r w:rsidR="00A933A7" w:rsidRPr="009A0C29">
              <w:rPr>
                <w:rStyle w:val="Hyperlink"/>
                <w:noProof/>
              </w:rPr>
              <w:t>CHƯƠNG 1 – OPTIMIZER</w:t>
            </w:r>
            <w:r w:rsidR="00A933A7">
              <w:rPr>
                <w:noProof/>
                <w:webHidden/>
              </w:rPr>
              <w:tab/>
            </w:r>
            <w:r w:rsidR="00A933A7">
              <w:rPr>
                <w:noProof/>
                <w:webHidden/>
              </w:rPr>
              <w:fldChar w:fldCharType="begin"/>
            </w:r>
            <w:r w:rsidR="00A933A7">
              <w:rPr>
                <w:noProof/>
                <w:webHidden/>
              </w:rPr>
              <w:instrText xml:space="preserve"> PAGEREF _Toc154259287 \h </w:instrText>
            </w:r>
            <w:r w:rsidR="00A933A7">
              <w:rPr>
                <w:noProof/>
                <w:webHidden/>
              </w:rPr>
            </w:r>
            <w:r w:rsidR="00A933A7">
              <w:rPr>
                <w:noProof/>
                <w:webHidden/>
              </w:rPr>
              <w:fldChar w:fldCharType="separate"/>
            </w:r>
            <w:r w:rsidR="008E349A">
              <w:rPr>
                <w:noProof/>
                <w:webHidden/>
              </w:rPr>
              <w:t>2</w:t>
            </w:r>
            <w:r w:rsidR="00A933A7">
              <w:rPr>
                <w:noProof/>
                <w:webHidden/>
              </w:rPr>
              <w:fldChar w:fldCharType="end"/>
            </w:r>
          </w:hyperlink>
        </w:p>
        <w:p w14:paraId="7072C6DD" w14:textId="2C69A5CE" w:rsidR="00A933A7"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9288" w:history="1">
            <w:r w:rsidR="00A933A7" w:rsidRPr="009A0C29">
              <w:rPr>
                <w:rStyle w:val="Hyperlink"/>
                <w:noProof/>
              </w:rPr>
              <w:t>1.1 Optimizer</w:t>
            </w:r>
            <w:r w:rsidR="00A933A7">
              <w:rPr>
                <w:noProof/>
                <w:webHidden/>
              </w:rPr>
              <w:tab/>
            </w:r>
            <w:r w:rsidR="00A933A7">
              <w:rPr>
                <w:noProof/>
                <w:webHidden/>
              </w:rPr>
              <w:fldChar w:fldCharType="begin"/>
            </w:r>
            <w:r w:rsidR="00A933A7">
              <w:rPr>
                <w:noProof/>
                <w:webHidden/>
              </w:rPr>
              <w:instrText xml:space="preserve"> PAGEREF _Toc154259288 \h </w:instrText>
            </w:r>
            <w:r w:rsidR="00A933A7">
              <w:rPr>
                <w:noProof/>
                <w:webHidden/>
              </w:rPr>
            </w:r>
            <w:r w:rsidR="00A933A7">
              <w:rPr>
                <w:noProof/>
                <w:webHidden/>
              </w:rPr>
              <w:fldChar w:fldCharType="separate"/>
            </w:r>
            <w:r w:rsidR="008E349A">
              <w:rPr>
                <w:noProof/>
                <w:webHidden/>
              </w:rPr>
              <w:t>2</w:t>
            </w:r>
            <w:r w:rsidR="00A933A7">
              <w:rPr>
                <w:noProof/>
                <w:webHidden/>
              </w:rPr>
              <w:fldChar w:fldCharType="end"/>
            </w:r>
          </w:hyperlink>
        </w:p>
        <w:p w14:paraId="7E441028" w14:textId="6D6D226D" w:rsidR="00A933A7"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9289" w:history="1">
            <w:r w:rsidR="00A933A7" w:rsidRPr="009A0C29">
              <w:rPr>
                <w:rStyle w:val="Hyperlink"/>
                <w:noProof/>
              </w:rPr>
              <w:t>1.1.1 Khái quát Optimizer</w:t>
            </w:r>
            <w:r w:rsidR="00A933A7">
              <w:rPr>
                <w:noProof/>
                <w:webHidden/>
              </w:rPr>
              <w:tab/>
            </w:r>
            <w:r w:rsidR="00A933A7">
              <w:rPr>
                <w:noProof/>
                <w:webHidden/>
              </w:rPr>
              <w:fldChar w:fldCharType="begin"/>
            </w:r>
            <w:r w:rsidR="00A933A7">
              <w:rPr>
                <w:noProof/>
                <w:webHidden/>
              </w:rPr>
              <w:instrText xml:space="preserve"> PAGEREF _Toc154259289 \h </w:instrText>
            </w:r>
            <w:r w:rsidR="00A933A7">
              <w:rPr>
                <w:noProof/>
                <w:webHidden/>
              </w:rPr>
            </w:r>
            <w:r w:rsidR="00A933A7">
              <w:rPr>
                <w:noProof/>
                <w:webHidden/>
              </w:rPr>
              <w:fldChar w:fldCharType="separate"/>
            </w:r>
            <w:r w:rsidR="008E349A">
              <w:rPr>
                <w:noProof/>
                <w:webHidden/>
              </w:rPr>
              <w:t>2</w:t>
            </w:r>
            <w:r w:rsidR="00A933A7">
              <w:rPr>
                <w:noProof/>
                <w:webHidden/>
              </w:rPr>
              <w:fldChar w:fldCharType="end"/>
            </w:r>
          </w:hyperlink>
        </w:p>
        <w:p w14:paraId="142CC2BF" w14:textId="284CB377" w:rsidR="00A933A7"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9290" w:history="1">
            <w:r w:rsidR="00A933A7" w:rsidRPr="009A0C29">
              <w:rPr>
                <w:rStyle w:val="Hyperlink"/>
                <w:noProof/>
              </w:rPr>
              <w:t>1.1.2 Các phương pháp Optimizer</w:t>
            </w:r>
            <w:r w:rsidR="00A933A7">
              <w:rPr>
                <w:noProof/>
                <w:webHidden/>
              </w:rPr>
              <w:tab/>
            </w:r>
            <w:r w:rsidR="00A933A7">
              <w:rPr>
                <w:noProof/>
                <w:webHidden/>
              </w:rPr>
              <w:fldChar w:fldCharType="begin"/>
            </w:r>
            <w:r w:rsidR="00A933A7">
              <w:rPr>
                <w:noProof/>
                <w:webHidden/>
              </w:rPr>
              <w:instrText xml:space="preserve"> PAGEREF _Toc154259290 \h </w:instrText>
            </w:r>
            <w:r w:rsidR="00A933A7">
              <w:rPr>
                <w:noProof/>
                <w:webHidden/>
              </w:rPr>
            </w:r>
            <w:r w:rsidR="00A933A7">
              <w:rPr>
                <w:noProof/>
                <w:webHidden/>
              </w:rPr>
              <w:fldChar w:fldCharType="separate"/>
            </w:r>
            <w:r w:rsidR="008E349A">
              <w:rPr>
                <w:noProof/>
                <w:webHidden/>
              </w:rPr>
              <w:t>2</w:t>
            </w:r>
            <w:r w:rsidR="00A933A7">
              <w:rPr>
                <w:noProof/>
                <w:webHidden/>
              </w:rPr>
              <w:fldChar w:fldCharType="end"/>
            </w:r>
          </w:hyperlink>
        </w:p>
        <w:p w14:paraId="1437E8BD" w14:textId="5286599E" w:rsidR="00A933A7"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9291" w:history="1">
            <w:r w:rsidR="00A933A7" w:rsidRPr="009A0C29">
              <w:rPr>
                <w:rStyle w:val="Hyperlink"/>
                <w:noProof/>
              </w:rPr>
              <w:t>1.1.3 So sánh các phương pháp Optimizer</w:t>
            </w:r>
            <w:r w:rsidR="00A933A7">
              <w:rPr>
                <w:noProof/>
                <w:webHidden/>
              </w:rPr>
              <w:tab/>
            </w:r>
            <w:r w:rsidR="00A933A7">
              <w:rPr>
                <w:noProof/>
                <w:webHidden/>
              </w:rPr>
              <w:fldChar w:fldCharType="begin"/>
            </w:r>
            <w:r w:rsidR="00A933A7">
              <w:rPr>
                <w:noProof/>
                <w:webHidden/>
              </w:rPr>
              <w:instrText xml:space="preserve"> PAGEREF _Toc154259291 \h </w:instrText>
            </w:r>
            <w:r w:rsidR="00A933A7">
              <w:rPr>
                <w:noProof/>
                <w:webHidden/>
              </w:rPr>
            </w:r>
            <w:r w:rsidR="00A933A7">
              <w:rPr>
                <w:noProof/>
                <w:webHidden/>
              </w:rPr>
              <w:fldChar w:fldCharType="separate"/>
            </w:r>
            <w:r w:rsidR="008E349A">
              <w:rPr>
                <w:noProof/>
                <w:webHidden/>
              </w:rPr>
              <w:t>4</w:t>
            </w:r>
            <w:r w:rsidR="00A933A7">
              <w:rPr>
                <w:noProof/>
                <w:webHidden/>
              </w:rPr>
              <w:fldChar w:fldCharType="end"/>
            </w:r>
          </w:hyperlink>
        </w:p>
        <w:p w14:paraId="3FE85BD9" w14:textId="48112540" w:rsidR="00A933A7"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9292" w:history="1">
            <w:r w:rsidR="00A933A7" w:rsidRPr="009A0C29">
              <w:rPr>
                <w:rStyle w:val="Hyperlink"/>
                <w:noProof/>
              </w:rPr>
              <w:t>CHƯƠNG 2 – CONTINUAL LEARNING VÀ TEST PRODUCTION</w:t>
            </w:r>
            <w:r w:rsidR="00A933A7">
              <w:rPr>
                <w:noProof/>
                <w:webHidden/>
              </w:rPr>
              <w:tab/>
            </w:r>
            <w:r w:rsidR="00A933A7">
              <w:rPr>
                <w:noProof/>
                <w:webHidden/>
              </w:rPr>
              <w:fldChar w:fldCharType="begin"/>
            </w:r>
            <w:r w:rsidR="00A933A7">
              <w:rPr>
                <w:noProof/>
                <w:webHidden/>
              </w:rPr>
              <w:instrText xml:space="preserve"> PAGEREF _Toc154259292 \h </w:instrText>
            </w:r>
            <w:r w:rsidR="00A933A7">
              <w:rPr>
                <w:noProof/>
                <w:webHidden/>
              </w:rPr>
            </w:r>
            <w:r w:rsidR="00A933A7">
              <w:rPr>
                <w:noProof/>
                <w:webHidden/>
              </w:rPr>
              <w:fldChar w:fldCharType="separate"/>
            </w:r>
            <w:r w:rsidR="008E349A">
              <w:rPr>
                <w:noProof/>
                <w:webHidden/>
              </w:rPr>
              <w:t>6</w:t>
            </w:r>
            <w:r w:rsidR="00A933A7">
              <w:rPr>
                <w:noProof/>
                <w:webHidden/>
              </w:rPr>
              <w:fldChar w:fldCharType="end"/>
            </w:r>
          </w:hyperlink>
        </w:p>
        <w:p w14:paraId="50186EB8" w14:textId="21316D9B" w:rsidR="00A933A7"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9293" w:history="1">
            <w:r w:rsidR="00A933A7" w:rsidRPr="009A0C29">
              <w:rPr>
                <w:rStyle w:val="Hyperlink"/>
                <w:noProof/>
              </w:rPr>
              <w:t>2.1 Continual Learning</w:t>
            </w:r>
            <w:r w:rsidR="00A933A7">
              <w:rPr>
                <w:noProof/>
                <w:webHidden/>
              </w:rPr>
              <w:tab/>
            </w:r>
            <w:r w:rsidR="00A933A7">
              <w:rPr>
                <w:noProof/>
                <w:webHidden/>
              </w:rPr>
              <w:fldChar w:fldCharType="begin"/>
            </w:r>
            <w:r w:rsidR="00A933A7">
              <w:rPr>
                <w:noProof/>
                <w:webHidden/>
              </w:rPr>
              <w:instrText xml:space="preserve"> PAGEREF _Toc154259293 \h </w:instrText>
            </w:r>
            <w:r w:rsidR="00A933A7">
              <w:rPr>
                <w:noProof/>
                <w:webHidden/>
              </w:rPr>
            </w:r>
            <w:r w:rsidR="00A933A7">
              <w:rPr>
                <w:noProof/>
                <w:webHidden/>
              </w:rPr>
              <w:fldChar w:fldCharType="separate"/>
            </w:r>
            <w:r w:rsidR="008E349A">
              <w:rPr>
                <w:noProof/>
                <w:webHidden/>
              </w:rPr>
              <w:t>6</w:t>
            </w:r>
            <w:r w:rsidR="00A933A7">
              <w:rPr>
                <w:noProof/>
                <w:webHidden/>
              </w:rPr>
              <w:fldChar w:fldCharType="end"/>
            </w:r>
          </w:hyperlink>
        </w:p>
        <w:p w14:paraId="545C6F58" w14:textId="2EAA67CD" w:rsidR="00A933A7"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9294" w:history="1">
            <w:r w:rsidR="00A933A7" w:rsidRPr="009A0C29">
              <w:rPr>
                <w:rStyle w:val="Hyperlink"/>
                <w:noProof/>
              </w:rPr>
              <w:t>2.2 Test Production</w:t>
            </w:r>
            <w:r w:rsidR="00A933A7">
              <w:rPr>
                <w:noProof/>
                <w:webHidden/>
              </w:rPr>
              <w:tab/>
            </w:r>
            <w:r w:rsidR="00A933A7">
              <w:rPr>
                <w:noProof/>
                <w:webHidden/>
              </w:rPr>
              <w:fldChar w:fldCharType="begin"/>
            </w:r>
            <w:r w:rsidR="00A933A7">
              <w:rPr>
                <w:noProof/>
                <w:webHidden/>
              </w:rPr>
              <w:instrText xml:space="preserve"> PAGEREF _Toc154259294 \h </w:instrText>
            </w:r>
            <w:r w:rsidR="00A933A7">
              <w:rPr>
                <w:noProof/>
                <w:webHidden/>
              </w:rPr>
            </w:r>
            <w:r w:rsidR="00A933A7">
              <w:rPr>
                <w:noProof/>
                <w:webHidden/>
              </w:rPr>
              <w:fldChar w:fldCharType="separate"/>
            </w:r>
            <w:r w:rsidR="008E349A">
              <w:rPr>
                <w:noProof/>
                <w:webHidden/>
              </w:rPr>
              <w:t>7</w:t>
            </w:r>
            <w:r w:rsidR="00A933A7">
              <w:rPr>
                <w:noProof/>
                <w:webHidden/>
              </w:rPr>
              <w:fldChar w:fldCharType="end"/>
            </w:r>
          </w:hyperlink>
        </w:p>
        <w:p w14:paraId="79286F63" w14:textId="3C4967CD" w:rsidR="00A933A7"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9295" w:history="1">
            <w:r w:rsidR="00A933A7" w:rsidRPr="009A0C29">
              <w:rPr>
                <w:rStyle w:val="Hyperlink"/>
                <w:noProof/>
              </w:rPr>
              <w:t>TÀI LIỆU THAM KHẢO</w:t>
            </w:r>
            <w:r w:rsidR="00A933A7">
              <w:rPr>
                <w:noProof/>
                <w:webHidden/>
              </w:rPr>
              <w:tab/>
            </w:r>
            <w:r w:rsidR="00A933A7">
              <w:rPr>
                <w:noProof/>
                <w:webHidden/>
              </w:rPr>
              <w:fldChar w:fldCharType="begin"/>
            </w:r>
            <w:r w:rsidR="00A933A7">
              <w:rPr>
                <w:noProof/>
                <w:webHidden/>
              </w:rPr>
              <w:instrText xml:space="preserve"> PAGEREF _Toc154259295 \h </w:instrText>
            </w:r>
            <w:r w:rsidR="00A933A7">
              <w:rPr>
                <w:noProof/>
                <w:webHidden/>
              </w:rPr>
            </w:r>
            <w:r w:rsidR="00A933A7">
              <w:rPr>
                <w:noProof/>
                <w:webHidden/>
              </w:rPr>
              <w:fldChar w:fldCharType="separate"/>
            </w:r>
            <w:r w:rsidR="008E349A">
              <w:rPr>
                <w:noProof/>
                <w:webHidden/>
              </w:rPr>
              <w:t>9</w:t>
            </w:r>
            <w:r w:rsidR="00A933A7">
              <w:rPr>
                <w:noProof/>
                <w:webHidden/>
              </w:rPr>
              <w:fldChar w:fldCharType="end"/>
            </w:r>
          </w:hyperlink>
        </w:p>
        <w:p w14:paraId="6F45F5E8" w14:textId="1F4622CD" w:rsidR="00E41A7B" w:rsidRDefault="00E41A7B">
          <w:r>
            <w:rPr>
              <w:b/>
              <w:bCs/>
              <w:noProof/>
            </w:rPr>
            <w:fldChar w:fldCharType="end"/>
          </w:r>
        </w:p>
      </w:sdtContent>
    </w:sdt>
    <w:p w14:paraId="02B6B3FC" w14:textId="5E1A4B01" w:rsidR="00E41A7B" w:rsidRDefault="00E41A7B">
      <w:pPr>
        <w:spacing w:after="200" w:line="276" w:lineRule="auto"/>
        <w:rPr>
          <w:b/>
          <w:sz w:val="32"/>
          <w:szCs w:val="32"/>
        </w:rPr>
      </w:pPr>
    </w:p>
    <w:p w14:paraId="2E7958D6" w14:textId="3F6D2E1D" w:rsidR="007E6AB9" w:rsidRPr="00EB5B49" w:rsidRDefault="008E0075" w:rsidP="00EB5B49">
      <w:pPr>
        <w:spacing w:after="200" w:line="276" w:lineRule="auto"/>
        <w:rPr>
          <w:b/>
          <w:sz w:val="32"/>
          <w:szCs w:val="32"/>
        </w:rPr>
      </w:pPr>
      <w:r>
        <w:br w:type="page"/>
      </w:r>
    </w:p>
    <w:p w14:paraId="3D1E839E" w14:textId="77777777" w:rsidR="007B1A23" w:rsidRPr="00880D36" w:rsidRDefault="007B1A23" w:rsidP="000606DB">
      <w:pPr>
        <w:pStyle w:val="Chng"/>
        <w:outlineLvl w:val="0"/>
      </w:pPr>
      <w:bookmarkStart w:id="8" w:name="_Toc152852494"/>
      <w:bookmarkStart w:id="9" w:name="_Toc154259287"/>
      <w:r w:rsidRPr="00880D36">
        <w:lastRenderedPageBreak/>
        <w:t>C</w:t>
      </w:r>
      <w:r w:rsidR="00CD13EC" w:rsidRPr="00880D36">
        <w:t>HƯƠNG 1</w:t>
      </w:r>
      <w:r w:rsidR="0064189C">
        <w:t xml:space="preserve"> – </w:t>
      </w:r>
      <w:r w:rsidR="00324A22">
        <w:t>OPTIMIZER</w:t>
      </w:r>
      <w:bookmarkEnd w:id="8"/>
      <w:bookmarkEnd w:id="9"/>
    </w:p>
    <w:p w14:paraId="56AC1804" w14:textId="746A9CF4" w:rsidR="00CD13EC" w:rsidRPr="0064189C" w:rsidRDefault="00CD13EC" w:rsidP="00DD65EC">
      <w:pPr>
        <w:pStyle w:val="Tiumccp1"/>
        <w:outlineLvl w:val="1"/>
      </w:pPr>
      <w:bookmarkStart w:id="10" w:name="_Toc152852495"/>
      <w:bookmarkStart w:id="11" w:name="_Toc154259288"/>
      <w:r w:rsidRPr="0064189C">
        <w:t xml:space="preserve">1.1 </w:t>
      </w:r>
      <w:r w:rsidR="00324A22">
        <w:t>Optimizer</w:t>
      </w:r>
      <w:bookmarkEnd w:id="10"/>
      <w:bookmarkEnd w:id="11"/>
    </w:p>
    <w:p w14:paraId="35B279F7" w14:textId="5590FF09" w:rsidR="00CD13EC" w:rsidRPr="0064189C" w:rsidRDefault="00CD13EC" w:rsidP="00DD65EC">
      <w:pPr>
        <w:pStyle w:val="Tiumccp2"/>
        <w:outlineLvl w:val="2"/>
      </w:pPr>
      <w:bookmarkStart w:id="12" w:name="_Toc152852496"/>
      <w:bookmarkStart w:id="13" w:name="_Toc154259289"/>
      <w:r w:rsidRPr="0064189C">
        <w:t>1.1.1</w:t>
      </w:r>
      <w:r w:rsidR="00AA3623">
        <w:t xml:space="preserve"> Khái </w:t>
      </w:r>
      <w:r w:rsidR="00893AED">
        <w:t>quát</w:t>
      </w:r>
      <w:r w:rsidR="00AA3623">
        <w:t xml:space="preserve"> Optimizer</w:t>
      </w:r>
      <w:bookmarkEnd w:id="12"/>
      <w:bookmarkEnd w:id="13"/>
    </w:p>
    <w:p w14:paraId="64EC5446" w14:textId="788D25E2" w:rsidR="00A561C1" w:rsidRDefault="00A561C1" w:rsidP="00A561C1">
      <w:pPr>
        <w:pStyle w:val="Nidungvnbn"/>
      </w:pPr>
      <w:r>
        <w:t>Trong học máy, quá trình huấn luyện mô hình thường được thực hiện bằng cách sử dụng một thuật toán tối ưu hóa để tìm các tham số mô hình tối ưu hóa hàm mục tiêu. Hàm mục tiêu thường là một hàm mất mát, đo lường mức độ sai lệch giữa dự đoán của mô hình và giá trị thực của dữ liệu. Các thuật toán tối ưu hóa được sử dụng trong học máy được gọi là optimizer.</w:t>
      </w:r>
    </w:p>
    <w:p w14:paraId="4E2D2ACE" w14:textId="59F3488F" w:rsidR="00A561C1" w:rsidRDefault="00A561C1" w:rsidP="00A561C1">
      <w:pPr>
        <w:pStyle w:val="Nidungvnbn"/>
      </w:pPr>
      <w:r>
        <w:t>Có nhiều loại optimizer khác nhau, mỗi loại có ưu nhược điểm riêng. Một số optimizer phổ biến bao gồm:</w:t>
      </w:r>
    </w:p>
    <w:p w14:paraId="35D0041E" w14:textId="607E38D4" w:rsidR="00A561C1" w:rsidRDefault="00A561C1" w:rsidP="00A561C1">
      <w:pPr>
        <w:pStyle w:val="Nidungvnbn"/>
        <w:numPr>
          <w:ilvl w:val="0"/>
          <w:numId w:val="33"/>
        </w:numPr>
      </w:pPr>
      <w:r>
        <w:t>Stochastic Gradient descent: Đây là một trong những optimizer đơn giản và hiệu quả nhất. Gradient descent sử dụng đạo hàm của hàm mục tiêu để tính ra hướng đi cần thiết để giảm thiểu hàm mục tiêu.</w:t>
      </w:r>
    </w:p>
    <w:p w14:paraId="083AC03A" w14:textId="03AB9B9D" w:rsidR="00A561C1" w:rsidRDefault="00A561C1" w:rsidP="00A561C1">
      <w:pPr>
        <w:pStyle w:val="Nidungvnbn"/>
        <w:numPr>
          <w:ilvl w:val="0"/>
          <w:numId w:val="33"/>
        </w:numPr>
      </w:pPr>
      <w:r>
        <w:t>Momentum: Momentum là một biến thể của gradient descent, sử dụng thêm một số thông tin từ các bước trước để cải thiện tốc độ hội tụ của optimizer.</w:t>
      </w:r>
    </w:p>
    <w:p w14:paraId="50ED35EE" w14:textId="5C350F82" w:rsidR="00A561C1" w:rsidRDefault="00A561C1" w:rsidP="00A561C1">
      <w:pPr>
        <w:pStyle w:val="Nidungvnbn"/>
        <w:numPr>
          <w:ilvl w:val="0"/>
          <w:numId w:val="33"/>
        </w:numPr>
      </w:pPr>
      <w:r>
        <w:t>Adagrad: Adagrad là một optimizer adaptiv, điều chỉnh tốc độ học tập của các tham số dựa trên mức độ thay đổi của hàm mục tiêu.</w:t>
      </w:r>
    </w:p>
    <w:p w14:paraId="373AC287" w14:textId="3A7A822F" w:rsidR="00A561C1" w:rsidRDefault="00A561C1" w:rsidP="00A561C1">
      <w:pPr>
        <w:pStyle w:val="Nidungvnbn"/>
        <w:numPr>
          <w:ilvl w:val="0"/>
          <w:numId w:val="33"/>
        </w:numPr>
      </w:pPr>
      <w:r>
        <w:t>RMSprop: RMSprop là một optimizer adaptiv khác, tương tự như Adagrad nhưng sử dụng bình phương của đạo hàm thay vì đạo hàm.</w:t>
      </w:r>
    </w:p>
    <w:p w14:paraId="6445916D" w14:textId="1195FA9E" w:rsidR="00A561C1" w:rsidRDefault="00A561C1" w:rsidP="00A561C1">
      <w:pPr>
        <w:pStyle w:val="Nidungvnbn"/>
        <w:numPr>
          <w:ilvl w:val="0"/>
          <w:numId w:val="33"/>
        </w:numPr>
      </w:pPr>
      <w:r>
        <w:t>Adam: Adam là một optimizer kết hợp các ưu điểm của gradient descent, momentum và RMSprop.</w:t>
      </w:r>
    </w:p>
    <w:p w14:paraId="1AFDB5F3" w14:textId="5BE90160" w:rsidR="0064189C" w:rsidRPr="00A933A7" w:rsidRDefault="00A561C1" w:rsidP="00A561C1">
      <w:pPr>
        <w:pStyle w:val="Nidungvnbn"/>
      </w:pPr>
      <w:r>
        <w:t>Cách lựa chọn optimizer phụ thuộc vào nhiều yếu tố, bao gồm loại mô hình, kích thước dữ liệu, hàm mục tiêu và các ràng buộc về thời gian và tài nguyên tính toán.</w:t>
      </w:r>
    </w:p>
    <w:p w14:paraId="5605A688" w14:textId="273AE603" w:rsidR="004761BD" w:rsidRDefault="0064189C" w:rsidP="007E40D8">
      <w:pPr>
        <w:pStyle w:val="Tiumccp1"/>
        <w:outlineLvl w:val="2"/>
      </w:pPr>
      <w:bookmarkStart w:id="14" w:name="_Toc152852497"/>
      <w:bookmarkStart w:id="15" w:name="_Toc154259290"/>
      <w:r>
        <w:t>1.</w:t>
      </w:r>
      <w:r w:rsidR="00DC6C17">
        <w:t>1.2</w:t>
      </w:r>
      <w:r>
        <w:t xml:space="preserve"> </w:t>
      </w:r>
      <w:r w:rsidR="00471CCE">
        <w:t xml:space="preserve">Các </w:t>
      </w:r>
      <w:r w:rsidR="004A78DF">
        <w:t>phương pháp Optimizer</w:t>
      </w:r>
      <w:bookmarkEnd w:id="14"/>
      <w:bookmarkEnd w:id="15"/>
    </w:p>
    <w:p w14:paraId="0159274F" w14:textId="1C1DA74B" w:rsidR="007D7CFE" w:rsidRDefault="00E3459A" w:rsidP="007E40D8">
      <w:pPr>
        <w:pStyle w:val="Tiumccp2"/>
        <w:rPr>
          <w:szCs w:val="28"/>
        </w:rPr>
      </w:pPr>
      <w:bookmarkStart w:id="16" w:name="_Toc152852498"/>
      <w:r w:rsidRPr="00EE0F3B">
        <w:rPr>
          <w:szCs w:val="28"/>
        </w:rPr>
        <w:t>Gradient Descent</w:t>
      </w:r>
      <w:bookmarkEnd w:id="16"/>
    </w:p>
    <w:p w14:paraId="1436FBB0" w14:textId="25295375" w:rsidR="00A561C1" w:rsidRDefault="00A561C1" w:rsidP="00A561C1">
      <w:pPr>
        <w:pStyle w:val="Tiumccp2"/>
        <w:numPr>
          <w:ilvl w:val="0"/>
          <w:numId w:val="34"/>
        </w:numPr>
        <w:rPr>
          <w:b w:val="0"/>
          <w:i w:val="0"/>
          <w:sz w:val="26"/>
        </w:rPr>
      </w:pPr>
      <w:bookmarkStart w:id="17" w:name="_Toc152852527"/>
      <w:r w:rsidRPr="00A561C1">
        <w:rPr>
          <w:b w:val="0"/>
          <w:i w:val="0"/>
          <w:sz w:val="26"/>
        </w:rPr>
        <w:lastRenderedPageBreak/>
        <w:t>Gradient descent là một trong những optimizer đơn giản và hiệu quả nhất. Gradient descent sử dụng đạo hàm của hàm mục tiêu để tính ra hướng đi cần thiết để giảm thiểu hàm mục tiêu.</w:t>
      </w:r>
    </w:p>
    <w:p w14:paraId="4E6432D7" w14:textId="6E00151D" w:rsidR="00A561C1" w:rsidRPr="00A561C1" w:rsidRDefault="00A561C1" w:rsidP="00A561C1">
      <w:pPr>
        <w:pStyle w:val="Tiumccp2"/>
        <w:numPr>
          <w:ilvl w:val="0"/>
          <w:numId w:val="34"/>
        </w:numPr>
        <w:rPr>
          <w:b w:val="0"/>
          <w:i w:val="0"/>
          <w:sz w:val="26"/>
        </w:rPr>
      </w:pPr>
      <w:r w:rsidRPr="00A561C1">
        <w:rPr>
          <w:b w:val="0"/>
          <w:i w:val="0"/>
          <w:sz w:val="26"/>
        </w:rPr>
        <w:t>Định nghĩa</w:t>
      </w:r>
    </w:p>
    <w:p w14:paraId="01CD8082" w14:textId="3171AB90" w:rsidR="00A561C1" w:rsidRPr="00A561C1" w:rsidRDefault="00A561C1" w:rsidP="00A561C1">
      <w:pPr>
        <w:pStyle w:val="Tiumccp2"/>
        <w:numPr>
          <w:ilvl w:val="0"/>
          <w:numId w:val="35"/>
        </w:numPr>
        <w:rPr>
          <w:b w:val="0"/>
          <w:i w:val="0"/>
          <w:sz w:val="26"/>
        </w:rPr>
      </w:pPr>
      <w:r w:rsidRPr="00A561C1">
        <w:rPr>
          <w:b w:val="0"/>
          <w:i w:val="0"/>
          <w:sz w:val="26"/>
        </w:rPr>
        <w:t>Giả sử hàm mục tiêu là f(x), và x là vector tham số của mô hình. Gradient descent sẽ cập nhật tham số x theo công thức sau:</w:t>
      </w:r>
    </w:p>
    <w:p w14:paraId="43C7AF74" w14:textId="75FD661F" w:rsidR="00A561C1" w:rsidRPr="00A561C1" w:rsidRDefault="00A561C1" w:rsidP="00A561C1">
      <w:pPr>
        <w:pStyle w:val="Tiumccp2"/>
        <w:pBdr>
          <w:top w:val="single" w:sz="4" w:space="1" w:color="auto"/>
          <w:left w:val="single" w:sz="4" w:space="4" w:color="auto"/>
          <w:bottom w:val="single" w:sz="4" w:space="1" w:color="auto"/>
          <w:right w:val="single" w:sz="4" w:space="4" w:color="auto"/>
        </w:pBdr>
        <w:jc w:val="center"/>
        <w:rPr>
          <w:b w:val="0"/>
          <w:i w:val="0"/>
          <w:sz w:val="26"/>
        </w:rPr>
      </w:pPr>
      <w:r w:rsidRPr="00A561C1">
        <w:rPr>
          <w:b w:val="0"/>
          <w:i w:val="0"/>
          <w:sz w:val="26"/>
        </w:rPr>
        <w:t>x = x - t * grad(f(x))</w:t>
      </w:r>
    </w:p>
    <w:p w14:paraId="6BF12CD9" w14:textId="529791C0" w:rsidR="00A561C1" w:rsidRDefault="00A561C1" w:rsidP="00A561C1">
      <w:pPr>
        <w:pStyle w:val="Tiumccp2"/>
        <w:rPr>
          <w:b w:val="0"/>
          <w:i w:val="0"/>
          <w:sz w:val="26"/>
        </w:rPr>
      </w:pPr>
      <w:r>
        <w:rPr>
          <w:b w:val="0"/>
          <w:i w:val="0"/>
          <w:sz w:val="26"/>
        </w:rPr>
        <w:t xml:space="preserve">                             </w:t>
      </w:r>
      <w:r w:rsidRPr="00A561C1">
        <w:rPr>
          <w:b w:val="0"/>
          <w:i w:val="0"/>
          <w:sz w:val="26"/>
        </w:rPr>
        <w:t xml:space="preserve">Trong đó, </w:t>
      </w:r>
    </w:p>
    <w:p w14:paraId="2BB56C8F" w14:textId="5C2289A5" w:rsidR="00A561C1" w:rsidRDefault="00A561C1" w:rsidP="00A561C1">
      <w:pPr>
        <w:pStyle w:val="Tiumccp2"/>
        <w:rPr>
          <w:b w:val="0"/>
          <w:i w:val="0"/>
          <w:sz w:val="26"/>
        </w:rPr>
      </w:pPr>
      <w:r>
        <w:rPr>
          <w:b w:val="0"/>
          <w:i w:val="0"/>
          <w:sz w:val="26"/>
        </w:rPr>
        <w:t xml:space="preserve">                                    </w:t>
      </w:r>
      <w:r w:rsidRPr="00A561C1">
        <w:rPr>
          <w:b w:val="0"/>
          <w:i w:val="0"/>
          <w:sz w:val="26"/>
        </w:rPr>
        <w:t xml:space="preserve">t là tốc độ học tập, </w:t>
      </w:r>
    </w:p>
    <w:p w14:paraId="24A3D61D" w14:textId="4D8F647F" w:rsidR="00A561C1" w:rsidRPr="00A561C1" w:rsidRDefault="00A561C1" w:rsidP="00A561C1">
      <w:pPr>
        <w:pStyle w:val="Tiumccp2"/>
        <w:rPr>
          <w:b w:val="0"/>
          <w:i w:val="0"/>
          <w:sz w:val="26"/>
        </w:rPr>
      </w:pPr>
      <w:r>
        <w:rPr>
          <w:b w:val="0"/>
          <w:i w:val="0"/>
          <w:sz w:val="26"/>
        </w:rPr>
        <w:t xml:space="preserve">                                    </w:t>
      </w:r>
      <w:r w:rsidRPr="00A561C1">
        <w:rPr>
          <w:b w:val="0"/>
          <w:i w:val="0"/>
          <w:sz w:val="26"/>
        </w:rPr>
        <w:t>grad(f(x)) là đạo hàm của hàm mục tiêu tại điểm x.</w:t>
      </w:r>
    </w:p>
    <w:bookmarkEnd w:id="17"/>
    <w:p w14:paraId="2BB9770A" w14:textId="13D9EB26" w:rsidR="00462061" w:rsidRDefault="00CE2E5C" w:rsidP="00A561C1">
      <w:pPr>
        <w:pStyle w:val="Tiumccp2"/>
        <w:rPr>
          <w:szCs w:val="28"/>
        </w:rPr>
      </w:pPr>
      <w:r>
        <w:rPr>
          <w:szCs w:val="28"/>
        </w:rPr>
        <w:t>Momentum</w:t>
      </w:r>
    </w:p>
    <w:p w14:paraId="4756E004" w14:textId="1FA180EA" w:rsidR="00CE2E5C" w:rsidRPr="00CE2E5C" w:rsidRDefault="00CE2E5C" w:rsidP="00CE2E5C">
      <w:pPr>
        <w:pStyle w:val="Tiumccp2"/>
        <w:numPr>
          <w:ilvl w:val="0"/>
          <w:numId w:val="39"/>
        </w:numPr>
        <w:rPr>
          <w:b w:val="0"/>
          <w:i w:val="0"/>
          <w:noProof/>
          <w:sz w:val="26"/>
        </w:rPr>
      </w:pPr>
      <w:bookmarkStart w:id="18" w:name="_Toc152852544"/>
      <w:r w:rsidRPr="00CE2E5C">
        <w:rPr>
          <w:b w:val="0"/>
          <w:i w:val="0"/>
          <w:noProof/>
          <w:sz w:val="26"/>
        </w:rPr>
        <w:t>Momentum là một biến thể của gradient descent, sử dụng thêm một số thông tin từ các bước trước để cải thiện tốc độ hội tụ của optimizer.</w:t>
      </w:r>
    </w:p>
    <w:p w14:paraId="35326F74" w14:textId="15A96C04" w:rsidR="00CE2E5C" w:rsidRPr="00CE2E5C" w:rsidRDefault="00CE2E5C" w:rsidP="00CE2E5C">
      <w:pPr>
        <w:pStyle w:val="Tiumccp2"/>
        <w:numPr>
          <w:ilvl w:val="0"/>
          <w:numId w:val="39"/>
        </w:numPr>
        <w:rPr>
          <w:b w:val="0"/>
          <w:i w:val="0"/>
          <w:noProof/>
          <w:sz w:val="26"/>
        </w:rPr>
      </w:pPr>
      <w:r w:rsidRPr="00CE2E5C">
        <w:rPr>
          <w:b w:val="0"/>
          <w:i w:val="0"/>
          <w:noProof/>
          <w:sz w:val="26"/>
        </w:rPr>
        <w:t>Định nghĩa</w:t>
      </w:r>
    </w:p>
    <w:p w14:paraId="41489E34" w14:textId="0507C1FB" w:rsidR="00CE2E5C" w:rsidRPr="00CE2E5C" w:rsidRDefault="00CE2E5C" w:rsidP="00CE2E5C">
      <w:pPr>
        <w:pStyle w:val="Tiumccp2"/>
        <w:numPr>
          <w:ilvl w:val="0"/>
          <w:numId w:val="35"/>
        </w:numPr>
        <w:rPr>
          <w:b w:val="0"/>
          <w:i w:val="0"/>
          <w:noProof/>
          <w:sz w:val="26"/>
        </w:rPr>
      </w:pPr>
      <w:r w:rsidRPr="00CE2E5C">
        <w:rPr>
          <w:b w:val="0"/>
          <w:i w:val="0"/>
          <w:noProof/>
          <w:sz w:val="26"/>
        </w:rPr>
        <w:t>Momentum sẽ cập nhật tham số x theo công thức sau:</w:t>
      </w:r>
    </w:p>
    <w:p w14:paraId="19EA0C88" w14:textId="77777777" w:rsidR="00CE2E5C" w:rsidRPr="00CE2E5C" w:rsidRDefault="00CE2E5C" w:rsidP="00CE2E5C">
      <w:pPr>
        <w:pStyle w:val="Tiumccp2"/>
        <w:pBdr>
          <w:top w:val="single" w:sz="4" w:space="1" w:color="auto"/>
          <w:left w:val="single" w:sz="4" w:space="4" w:color="auto"/>
          <w:bottom w:val="single" w:sz="4" w:space="1" w:color="auto"/>
          <w:right w:val="single" w:sz="4" w:space="4" w:color="auto"/>
        </w:pBdr>
        <w:jc w:val="center"/>
        <w:rPr>
          <w:b w:val="0"/>
          <w:i w:val="0"/>
          <w:noProof/>
          <w:sz w:val="26"/>
        </w:rPr>
      </w:pPr>
      <w:r w:rsidRPr="00CE2E5C">
        <w:rPr>
          <w:b w:val="0"/>
          <w:i w:val="0"/>
          <w:noProof/>
          <w:sz w:val="26"/>
        </w:rPr>
        <w:t>x = x + v * t</w:t>
      </w:r>
    </w:p>
    <w:p w14:paraId="77A1F612" w14:textId="5A8A41B6" w:rsidR="00CE2E5C" w:rsidRPr="00CE2E5C" w:rsidRDefault="00CE2E5C" w:rsidP="00CE2E5C">
      <w:pPr>
        <w:pStyle w:val="Tiumccp2"/>
        <w:numPr>
          <w:ilvl w:val="0"/>
          <w:numId w:val="35"/>
        </w:numPr>
        <w:rPr>
          <w:b w:val="0"/>
          <w:i w:val="0"/>
          <w:noProof/>
          <w:sz w:val="26"/>
        </w:rPr>
      </w:pPr>
      <w:r w:rsidRPr="00CE2E5C">
        <w:rPr>
          <w:b w:val="0"/>
          <w:i w:val="0"/>
          <w:noProof/>
          <w:sz w:val="26"/>
        </w:rPr>
        <w:t>Trong đó, v là vector động lượng, được tính theo công thức sau:</w:t>
      </w:r>
    </w:p>
    <w:p w14:paraId="4A848FB7" w14:textId="77777777" w:rsidR="00CE2E5C" w:rsidRDefault="00CE2E5C" w:rsidP="00CE2E5C">
      <w:pPr>
        <w:pStyle w:val="Tiumccp2"/>
        <w:pBdr>
          <w:top w:val="single" w:sz="4" w:space="1" w:color="auto"/>
          <w:left w:val="single" w:sz="4" w:space="4" w:color="auto"/>
          <w:bottom w:val="single" w:sz="4" w:space="1" w:color="auto"/>
          <w:right w:val="single" w:sz="4" w:space="4" w:color="auto"/>
        </w:pBdr>
        <w:jc w:val="center"/>
        <w:rPr>
          <w:b w:val="0"/>
          <w:i w:val="0"/>
          <w:noProof/>
          <w:sz w:val="26"/>
        </w:rPr>
      </w:pPr>
      <w:r w:rsidRPr="00CE2E5C">
        <w:rPr>
          <w:b w:val="0"/>
          <w:i w:val="0"/>
          <w:noProof/>
          <w:sz w:val="26"/>
        </w:rPr>
        <w:t>v = v - t * grad(f(x))</w:t>
      </w:r>
    </w:p>
    <w:p w14:paraId="4D66F2B5" w14:textId="777E7CBE" w:rsidR="00462061" w:rsidRDefault="00617D01" w:rsidP="00CE2E5C">
      <w:pPr>
        <w:pStyle w:val="Tiumccp2"/>
        <w:rPr>
          <w:szCs w:val="28"/>
        </w:rPr>
      </w:pPr>
      <w:r>
        <w:rPr>
          <w:szCs w:val="28"/>
        </w:rPr>
        <w:t>Adagrad</w:t>
      </w:r>
      <w:bookmarkEnd w:id="18"/>
    </w:p>
    <w:p w14:paraId="6BCC7FC2" w14:textId="6A8B8EA8" w:rsidR="00CE2E5C" w:rsidRPr="00CE2E5C" w:rsidRDefault="00CE2E5C" w:rsidP="00CE2E5C">
      <w:pPr>
        <w:pStyle w:val="Tiumccp2"/>
        <w:numPr>
          <w:ilvl w:val="0"/>
          <w:numId w:val="40"/>
        </w:numPr>
        <w:rPr>
          <w:b w:val="0"/>
          <w:i w:val="0"/>
          <w:sz w:val="26"/>
        </w:rPr>
      </w:pPr>
      <w:bookmarkStart w:id="19" w:name="_Toc152852552"/>
      <w:bookmarkStart w:id="20" w:name="_Toc152852693"/>
      <w:bookmarkStart w:id="21" w:name="_Toc152853107"/>
      <w:r w:rsidRPr="00CE2E5C">
        <w:rPr>
          <w:b w:val="0"/>
          <w:i w:val="0"/>
          <w:sz w:val="26"/>
        </w:rPr>
        <w:t>Adagrad là một optimizer adaptiv, điều chỉnh tốc độ học tập của các tham số dựa trên mức độ thay đổi của hàm mục tiêu.</w:t>
      </w:r>
    </w:p>
    <w:p w14:paraId="1490FB6E" w14:textId="06ECBDD8" w:rsidR="00CE2E5C" w:rsidRPr="00CE2E5C" w:rsidRDefault="00CE2E5C" w:rsidP="00CE2E5C">
      <w:pPr>
        <w:pStyle w:val="Tiumccp2"/>
        <w:numPr>
          <w:ilvl w:val="0"/>
          <w:numId w:val="40"/>
        </w:numPr>
        <w:rPr>
          <w:b w:val="0"/>
          <w:i w:val="0"/>
          <w:sz w:val="26"/>
        </w:rPr>
      </w:pPr>
      <w:r w:rsidRPr="00CE2E5C">
        <w:rPr>
          <w:b w:val="0"/>
          <w:i w:val="0"/>
          <w:sz w:val="26"/>
        </w:rPr>
        <w:t>Định nghĩa</w:t>
      </w:r>
    </w:p>
    <w:p w14:paraId="3DD8A03B" w14:textId="433BAFC8" w:rsidR="00CE2E5C" w:rsidRPr="00CE2E5C" w:rsidRDefault="00CE2E5C" w:rsidP="00CE2E5C">
      <w:pPr>
        <w:pStyle w:val="Tiumccp2"/>
        <w:numPr>
          <w:ilvl w:val="0"/>
          <w:numId w:val="35"/>
        </w:numPr>
        <w:rPr>
          <w:b w:val="0"/>
          <w:i w:val="0"/>
          <w:sz w:val="26"/>
        </w:rPr>
      </w:pPr>
      <w:r w:rsidRPr="00CE2E5C">
        <w:rPr>
          <w:b w:val="0"/>
          <w:i w:val="0"/>
          <w:sz w:val="26"/>
        </w:rPr>
        <w:t>Adagrad sẽ cập nhật tham số x theo công thức sau:</w:t>
      </w:r>
    </w:p>
    <w:p w14:paraId="3A87CCB4" w14:textId="77777777" w:rsidR="00CE2E5C" w:rsidRPr="00CE2E5C" w:rsidRDefault="00CE2E5C" w:rsidP="00CE2E5C">
      <w:pPr>
        <w:pStyle w:val="Tiumccp2"/>
        <w:pBdr>
          <w:top w:val="single" w:sz="4" w:space="1" w:color="auto"/>
          <w:left w:val="single" w:sz="4" w:space="4" w:color="auto"/>
          <w:bottom w:val="single" w:sz="4" w:space="1" w:color="auto"/>
          <w:right w:val="single" w:sz="4" w:space="4" w:color="auto"/>
        </w:pBdr>
        <w:ind w:firstLine="709"/>
        <w:jc w:val="center"/>
        <w:rPr>
          <w:b w:val="0"/>
          <w:i w:val="0"/>
          <w:sz w:val="26"/>
        </w:rPr>
      </w:pPr>
      <w:r w:rsidRPr="00CE2E5C">
        <w:rPr>
          <w:b w:val="0"/>
          <w:i w:val="0"/>
          <w:sz w:val="26"/>
        </w:rPr>
        <w:t>x = x - t * grad(f(x)) / (sqrt(g) + eps)</w:t>
      </w:r>
    </w:p>
    <w:p w14:paraId="3C0B3ACC" w14:textId="16A54C90" w:rsidR="00CE2E5C" w:rsidRDefault="00CE2E5C" w:rsidP="00CE2E5C">
      <w:pPr>
        <w:pStyle w:val="Tiumccp2"/>
        <w:ind w:firstLine="709"/>
        <w:rPr>
          <w:b w:val="0"/>
          <w:i w:val="0"/>
          <w:sz w:val="26"/>
        </w:rPr>
      </w:pPr>
      <w:r>
        <w:rPr>
          <w:b w:val="0"/>
          <w:i w:val="0"/>
          <w:sz w:val="26"/>
        </w:rPr>
        <w:t xml:space="preserve">                      </w:t>
      </w:r>
      <w:r w:rsidRPr="00CE2E5C">
        <w:rPr>
          <w:b w:val="0"/>
          <w:i w:val="0"/>
          <w:sz w:val="26"/>
        </w:rPr>
        <w:t xml:space="preserve">Trong đó, </w:t>
      </w:r>
    </w:p>
    <w:p w14:paraId="7128A2FB" w14:textId="383DDA15" w:rsidR="00237602" w:rsidRDefault="00CE2E5C" w:rsidP="00CE2E5C">
      <w:pPr>
        <w:pStyle w:val="Tiumccp2"/>
        <w:ind w:firstLine="709"/>
        <w:jc w:val="both"/>
        <w:rPr>
          <w:b w:val="0"/>
          <w:i w:val="0"/>
          <w:sz w:val="26"/>
        </w:rPr>
      </w:pPr>
      <w:r>
        <w:rPr>
          <w:b w:val="0"/>
          <w:i w:val="0"/>
          <w:sz w:val="26"/>
        </w:rPr>
        <w:lastRenderedPageBreak/>
        <w:t xml:space="preserve">                                  </w:t>
      </w:r>
      <w:r w:rsidRPr="00CE2E5C">
        <w:rPr>
          <w:b w:val="0"/>
          <w:i w:val="0"/>
          <w:sz w:val="26"/>
        </w:rPr>
        <w:t>g là vector lưu trữ tổng bình phương của đạo hàm của hàm mục tiêu tại tất cả các bước huấn luyện.</w:t>
      </w:r>
      <w:bookmarkEnd w:id="19"/>
      <w:bookmarkEnd w:id="20"/>
      <w:bookmarkEnd w:id="21"/>
    </w:p>
    <w:p w14:paraId="43D24E19" w14:textId="790E2695" w:rsidR="00CE2E5C" w:rsidRDefault="00CE2E5C" w:rsidP="00CE2E5C">
      <w:pPr>
        <w:pStyle w:val="Tiumccp2"/>
        <w:rPr>
          <w:szCs w:val="28"/>
        </w:rPr>
      </w:pPr>
      <w:r>
        <w:rPr>
          <w:szCs w:val="28"/>
        </w:rPr>
        <w:t>RMSprop</w:t>
      </w:r>
    </w:p>
    <w:p w14:paraId="0B75561D" w14:textId="1BA96FEB" w:rsidR="00CE2E5C" w:rsidRPr="00CE2E5C" w:rsidRDefault="00CE2E5C" w:rsidP="00CE2E5C">
      <w:pPr>
        <w:pStyle w:val="Tiumccp2"/>
        <w:numPr>
          <w:ilvl w:val="0"/>
          <w:numId w:val="41"/>
        </w:numPr>
        <w:jc w:val="both"/>
        <w:rPr>
          <w:b w:val="0"/>
          <w:i w:val="0"/>
          <w:sz w:val="26"/>
        </w:rPr>
      </w:pPr>
      <w:r w:rsidRPr="00CE2E5C">
        <w:rPr>
          <w:b w:val="0"/>
          <w:i w:val="0"/>
          <w:sz w:val="26"/>
        </w:rPr>
        <w:t>RMSprop là một optimizer adaptiv khác, tương tự như Adagrad nhưng sử dụng bình phương của đạo hàm thay vì đạo hàm.</w:t>
      </w:r>
    </w:p>
    <w:p w14:paraId="406ECBB9" w14:textId="4E375107" w:rsidR="00CE2E5C" w:rsidRPr="00CE2E5C" w:rsidRDefault="00CE2E5C" w:rsidP="00CE2E5C">
      <w:pPr>
        <w:pStyle w:val="Tiumccp2"/>
        <w:numPr>
          <w:ilvl w:val="0"/>
          <w:numId w:val="41"/>
        </w:numPr>
        <w:jc w:val="both"/>
        <w:rPr>
          <w:b w:val="0"/>
          <w:i w:val="0"/>
          <w:sz w:val="26"/>
        </w:rPr>
      </w:pPr>
      <w:r w:rsidRPr="00CE2E5C">
        <w:rPr>
          <w:b w:val="0"/>
          <w:i w:val="0"/>
          <w:sz w:val="26"/>
        </w:rPr>
        <w:t>Định nghĩa</w:t>
      </w:r>
    </w:p>
    <w:p w14:paraId="5639BAFA" w14:textId="3B2C5E66" w:rsidR="00CE2E5C" w:rsidRPr="00CE2E5C" w:rsidRDefault="00CE2E5C" w:rsidP="00CE2E5C">
      <w:pPr>
        <w:pStyle w:val="Tiumccp2"/>
        <w:numPr>
          <w:ilvl w:val="0"/>
          <w:numId w:val="42"/>
        </w:numPr>
        <w:jc w:val="both"/>
        <w:rPr>
          <w:b w:val="0"/>
          <w:i w:val="0"/>
          <w:sz w:val="26"/>
        </w:rPr>
      </w:pPr>
      <w:r w:rsidRPr="00CE2E5C">
        <w:rPr>
          <w:b w:val="0"/>
          <w:i w:val="0"/>
          <w:sz w:val="26"/>
        </w:rPr>
        <w:t>RMSprop sẽ cập nhật tham số x theo công thức sau:</w:t>
      </w:r>
    </w:p>
    <w:p w14:paraId="7FC6F5D6" w14:textId="77777777" w:rsidR="00CE2E5C" w:rsidRPr="00CE2E5C" w:rsidRDefault="00CE2E5C" w:rsidP="00CE2E5C">
      <w:pPr>
        <w:pStyle w:val="Tiumccp2"/>
        <w:pBdr>
          <w:top w:val="single" w:sz="4" w:space="1" w:color="auto"/>
          <w:left w:val="single" w:sz="4" w:space="4" w:color="auto"/>
          <w:bottom w:val="single" w:sz="4" w:space="1" w:color="auto"/>
          <w:right w:val="single" w:sz="4" w:space="4" w:color="auto"/>
        </w:pBdr>
        <w:ind w:firstLine="709"/>
        <w:jc w:val="center"/>
        <w:rPr>
          <w:b w:val="0"/>
          <w:i w:val="0"/>
          <w:sz w:val="26"/>
        </w:rPr>
      </w:pPr>
      <w:r w:rsidRPr="00CE2E5C">
        <w:rPr>
          <w:b w:val="0"/>
          <w:i w:val="0"/>
          <w:sz w:val="26"/>
        </w:rPr>
        <w:t>x = x - t * grad(f(x)) / (sqrt(g_t) + eps)</w:t>
      </w:r>
    </w:p>
    <w:p w14:paraId="6A50B0B4" w14:textId="507A4A01" w:rsidR="00CE2E5C" w:rsidRDefault="00CE2E5C" w:rsidP="00CE2E5C">
      <w:pPr>
        <w:pStyle w:val="Tiumccp2"/>
        <w:ind w:firstLine="709"/>
        <w:jc w:val="both"/>
        <w:rPr>
          <w:b w:val="0"/>
          <w:i w:val="0"/>
          <w:sz w:val="26"/>
        </w:rPr>
      </w:pPr>
      <w:r>
        <w:rPr>
          <w:b w:val="0"/>
          <w:i w:val="0"/>
          <w:sz w:val="26"/>
        </w:rPr>
        <w:t xml:space="preserve">                   </w:t>
      </w:r>
      <w:r w:rsidRPr="00CE2E5C">
        <w:rPr>
          <w:b w:val="0"/>
          <w:i w:val="0"/>
          <w:sz w:val="26"/>
        </w:rPr>
        <w:t>Trong đó,</w:t>
      </w:r>
    </w:p>
    <w:p w14:paraId="2209032B" w14:textId="7E75E86B" w:rsidR="00CE2E5C" w:rsidRDefault="00CE2E5C" w:rsidP="00CE2E5C">
      <w:pPr>
        <w:pStyle w:val="Tiumccp2"/>
        <w:ind w:firstLine="709"/>
        <w:jc w:val="both"/>
        <w:rPr>
          <w:b w:val="0"/>
          <w:i w:val="0"/>
          <w:sz w:val="26"/>
        </w:rPr>
      </w:pPr>
      <w:r>
        <w:rPr>
          <w:b w:val="0"/>
          <w:i w:val="0"/>
          <w:sz w:val="26"/>
        </w:rPr>
        <w:t xml:space="preserve">                           </w:t>
      </w:r>
      <w:r w:rsidRPr="00CE2E5C">
        <w:rPr>
          <w:b w:val="0"/>
          <w:i w:val="0"/>
          <w:sz w:val="26"/>
        </w:rPr>
        <w:t>g</w:t>
      </w:r>
      <w:r>
        <w:rPr>
          <w:b w:val="0"/>
          <w:i w:val="0"/>
          <w:sz w:val="26"/>
        </w:rPr>
        <w:t>_</w:t>
      </w:r>
      <w:r w:rsidRPr="00CE2E5C">
        <w:rPr>
          <w:b w:val="0"/>
          <w:i w:val="0"/>
          <w:sz w:val="26"/>
        </w:rPr>
        <w:t>t</w:t>
      </w:r>
      <w:r>
        <w:rPr>
          <w:b w:val="0"/>
          <w:i w:val="0"/>
          <w:sz w:val="26"/>
        </w:rPr>
        <w:t xml:space="preserve"> </w:t>
      </w:r>
      <w:r w:rsidRPr="00CE2E5C">
        <w:rPr>
          <w:b w:val="0"/>
          <w:i w:val="0"/>
          <w:sz w:val="26"/>
        </w:rPr>
        <w:t>là vector lưu trữ bình phương của đạo hàm của hàm mục tiêu tại bước huấn luyện t.</w:t>
      </w:r>
    </w:p>
    <w:p w14:paraId="6CC2BD8E" w14:textId="2F271BEC" w:rsidR="00CE2E5C" w:rsidRDefault="00CE2E5C" w:rsidP="00CE2E5C">
      <w:pPr>
        <w:pStyle w:val="Tiumccp2"/>
        <w:rPr>
          <w:szCs w:val="28"/>
        </w:rPr>
      </w:pPr>
      <w:r>
        <w:rPr>
          <w:szCs w:val="28"/>
        </w:rPr>
        <w:t>Adam</w:t>
      </w:r>
    </w:p>
    <w:p w14:paraId="3BE8F95E" w14:textId="767D5589" w:rsidR="00CE2E5C" w:rsidRPr="00CE2E5C" w:rsidRDefault="00CE2E5C" w:rsidP="00CE2E5C">
      <w:pPr>
        <w:pStyle w:val="Tiumccp2"/>
        <w:numPr>
          <w:ilvl w:val="0"/>
          <w:numId w:val="43"/>
        </w:numPr>
        <w:jc w:val="both"/>
        <w:rPr>
          <w:b w:val="0"/>
          <w:i w:val="0"/>
          <w:sz w:val="26"/>
        </w:rPr>
      </w:pPr>
      <w:r w:rsidRPr="00CE2E5C">
        <w:rPr>
          <w:b w:val="0"/>
          <w:i w:val="0"/>
          <w:sz w:val="26"/>
        </w:rPr>
        <w:t>Adam là một optimizer kết hợp các ưu điểm của gradient descent, momentum và RMSprop.</w:t>
      </w:r>
    </w:p>
    <w:p w14:paraId="40DA9640" w14:textId="41476D3D" w:rsidR="00CE2E5C" w:rsidRPr="00CE2E5C" w:rsidRDefault="00CE2E5C" w:rsidP="00CE2E5C">
      <w:pPr>
        <w:pStyle w:val="Tiumccp2"/>
        <w:numPr>
          <w:ilvl w:val="0"/>
          <w:numId w:val="43"/>
        </w:numPr>
        <w:jc w:val="both"/>
        <w:rPr>
          <w:b w:val="0"/>
          <w:i w:val="0"/>
          <w:sz w:val="26"/>
        </w:rPr>
      </w:pPr>
      <w:r w:rsidRPr="00CE2E5C">
        <w:rPr>
          <w:b w:val="0"/>
          <w:i w:val="0"/>
          <w:sz w:val="26"/>
        </w:rPr>
        <w:t>Định nghĩa</w:t>
      </w:r>
    </w:p>
    <w:p w14:paraId="7DFC0FC8" w14:textId="6C36895C" w:rsidR="00CE2E5C" w:rsidRPr="00CE2E5C" w:rsidRDefault="00CE2E5C" w:rsidP="00CE2E5C">
      <w:pPr>
        <w:pStyle w:val="Tiumccp2"/>
        <w:numPr>
          <w:ilvl w:val="0"/>
          <w:numId w:val="42"/>
        </w:numPr>
        <w:jc w:val="both"/>
        <w:rPr>
          <w:b w:val="0"/>
          <w:i w:val="0"/>
          <w:sz w:val="26"/>
        </w:rPr>
      </w:pPr>
      <w:r w:rsidRPr="00CE2E5C">
        <w:rPr>
          <w:b w:val="0"/>
          <w:i w:val="0"/>
          <w:sz w:val="26"/>
        </w:rPr>
        <w:t>Adam sẽ cập nhật tham số x theo công thức sau:</w:t>
      </w:r>
    </w:p>
    <w:p w14:paraId="49F66ACF" w14:textId="77777777" w:rsidR="00CE2E5C" w:rsidRPr="00CE2E5C" w:rsidRDefault="00CE2E5C" w:rsidP="00CE2E5C">
      <w:pPr>
        <w:pStyle w:val="Tiumccp2"/>
        <w:pBdr>
          <w:top w:val="single" w:sz="4" w:space="1" w:color="auto"/>
          <w:left w:val="single" w:sz="4" w:space="4" w:color="auto"/>
          <w:bottom w:val="single" w:sz="4" w:space="1" w:color="auto"/>
          <w:right w:val="single" w:sz="4" w:space="4" w:color="auto"/>
        </w:pBdr>
        <w:ind w:firstLine="709"/>
        <w:jc w:val="center"/>
        <w:rPr>
          <w:b w:val="0"/>
          <w:i w:val="0"/>
          <w:sz w:val="26"/>
        </w:rPr>
      </w:pPr>
      <w:r w:rsidRPr="00CE2E5C">
        <w:rPr>
          <w:b w:val="0"/>
          <w:i w:val="0"/>
          <w:sz w:val="26"/>
        </w:rPr>
        <w:t>x = x - t * (m_t / (sqrt(v_t) + eps))</w:t>
      </w:r>
    </w:p>
    <w:p w14:paraId="6050FEB4" w14:textId="2668C3DF" w:rsidR="00CE2E5C" w:rsidRDefault="00CE2E5C" w:rsidP="00CE2E5C">
      <w:pPr>
        <w:pStyle w:val="Tiumccp2"/>
        <w:ind w:firstLine="709"/>
        <w:jc w:val="both"/>
        <w:rPr>
          <w:b w:val="0"/>
          <w:i w:val="0"/>
          <w:sz w:val="26"/>
        </w:rPr>
      </w:pPr>
      <w:r>
        <w:rPr>
          <w:b w:val="0"/>
          <w:i w:val="0"/>
          <w:sz w:val="26"/>
        </w:rPr>
        <w:t xml:space="preserve">                     </w:t>
      </w:r>
      <w:r w:rsidRPr="00CE2E5C">
        <w:rPr>
          <w:b w:val="0"/>
          <w:i w:val="0"/>
          <w:sz w:val="26"/>
        </w:rPr>
        <w:t xml:space="preserve">Trong đó, </w:t>
      </w:r>
    </w:p>
    <w:p w14:paraId="7FC6128E" w14:textId="69F73425" w:rsidR="00CE2E5C" w:rsidRPr="00B338FF" w:rsidRDefault="00CE2E5C" w:rsidP="00CE2E5C">
      <w:pPr>
        <w:pStyle w:val="Tiumccp2"/>
        <w:ind w:firstLine="709"/>
        <w:jc w:val="both"/>
        <w:rPr>
          <w:b w:val="0"/>
          <w:i w:val="0"/>
          <w:sz w:val="26"/>
        </w:rPr>
      </w:pPr>
      <w:r>
        <w:rPr>
          <w:b w:val="0"/>
          <w:i w:val="0"/>
          <w:sz w:val="26"/>
        </w:rPr>
        <w:t xml:space="preserve">                               </w:t>
      </w:r>
      <w:r w:rsidRPr="00CE2E5C">
        <w:rPr>
          <w:b w:val="0"/>
          <w:i w:val="0"/>
          <w:sz w:val="26"/>
        </w:rPr>
        <w:t>m</w:t>
      </w:r>
      <w:r>
        <w:rPr>
          <w:b w:val="0"/>
          <w:i w:val="0"/>
          <w:sz w:val="26"/>
        </w:rPr>
        <w:t xml:space="preserve">_t </w:t>
      </w:r>
      <w:r w:rsidRPr="00CE2E5C">
        <w:rPr>
          <w:b w:val="0"/>
          <w:i w:val="0"/>
          <w:sz w:val="26"/>
        </w:rPr>
        <w:t>và v</w:t>
      </w:r>
      <w:r>
        <w:rPr>
          <w:b w:val="0"/>
          <w:i w:val="0"/>
          <w:sz w:val="26"/>
        </w:rPr>
        <w:t>_t</w:t>
      </w:r>
      <w:r w:rsidRPr="00CE2E5C">
        <w:rPr>
          <w:b w:val="0"/>
          <w:i w:val="0"/>
          <w:sz w:val="26"/>
        </w:rPr>
        <w:t xml:space="preserve"> là vector lưu trữ tổng và bình phương của đạo hàm của hàm mục tiêu tại tất cả các bước huấn luyện.</w:t>
      </w:r>
    </w:p>
    <w:p w14:paraId="2413AFB5" w14:textId="280F1775" w:rsidR="00EE0F3B" w:rsidRDefault="00EE0F3B" w:rsidP="007E40D8">
      <w:pPr>
        <w:pStyle w:val="Tiumccp1"/>
        <w:outlineLvl w:val="2"/>
      </w:pPr>
      <w:bookmarkStart w:id="22" w:name="_Toc152852553"/>
      <w:bookmarkStart w:id="23" w:name="_Toc154259291"/>
      <w:r w:rsidRPr="0064189C">
        <w:t>1.</w:t>
      </w:r>
      <w:r w:rsidR="00734680">
        <w:t>1.</w:t>
      </w:r>
      <w:r>
        <w:t>3</w:t>
      </w:r>
      <w:r w:rsidRPr="0064189C">
        <w:t xml:space="preserve"> </w:t>
      </w:r>
      <w:r>
        <w:t>So sánh các phương pháp Optimizer</w:t>
      </w:r>
      <w:bookmarkEnd w:id="22"/>
      <w:bookmarkEnd w:id="23"/>
    </w:p>
    <w:p w14:paraId="5C5C62E1" w14:textId="5D5315FA" w:rsidR="001B4AF8" w:rsidRDefault="001B4AF8" w:rsidP="001B4AF8">
      <w:pPr>
        <w:pStyle w:val="Tiumccp1"/>
        <w:ind w:firstLine="709"/>
        <w:rPr>
          <w:sz w:val="26"/>
          <w:szCs w:val="26"/>
        </w:rPr>
      </w:pPr>
      <w:bookmarkStart w:id="24" w:name="_Toc152852554"/>
      <w:r w:rsidRPr="0006197C">
        <w:rPr>
          <w:sz w:val="26"/>
          <w:szCs w:val="26"/>
        </w:rPr>
        <w:t>Gradient Descent</w:t>
      </w:r>
      <w:bookmarkEnd w:id="24"/>
    </w:p>
    <w:p w14:paraId="47A4324B" w14:textId="26D30A7C" w:rsidR="00CE2E5C" w:rsidRPr="00CE2E5C" w:rsidRDefault="00CE2E5C" w:rsidP="00CE2E5C">
      <w:pPr>
        <w:pStyle w:val="Tiumccp1"/>
        <w:ind w:firstLine="709"/>
        <w:rPr>
          <w:b w:val="0"/>
          <w:bCs/>
          <w:sz w:val="26"/>
          <w:szCs w:val="26"/>
        </w:rPr>
      </w:pPr>
      <w:r w:rsidRPr="00CE2E5C">
        <w:rPr>
          <w:b w:val="0"/>
          <w:bCs/>
          <w:sz w:val="26"/>
          <w:szCs w:val="26"/>
        </w:rPr>
        <w:t>Ưu điểm</w:t>
      </w:r>
    </w:p>
    <w:p w14:paraId="012A4A15" w14:textId="77777777" w:rsidR="00CE2E5C" w:rsidRPr="00CE2E5C" w:rsidRDefault="00CE2E5C" w:rsidP="00CE2E5C">
      <w:pPr>
        <w:pStyle w:val="Tiumccp1"/>
        <w:numPr>
          <w:ilvl w:val="0"/>
          <w:numId w:val="44"/>
        </w:numPr>
        <w:rPr>
          <w:b w:val="0"/>
          <w:bCs/>
          <w:sz w:val="26"/>
          <w:szCs w:val="26"/>
        </w:rPr>
      </w:pPr>
      <w:r w:rsidRPr="00CE2E5C">
        <w:rPr>
          <w:b w:val="0"/>
          <w:bCs/>
          <w:sz w:val="26"/>
          <w:szCs w:val="26"/>
        </w:rPr>
        <w:t>Gradient descent là một phương pháp đơn giản và dễ hiểu.</w:t>
      </w:r>
    </w:p>
    <w:p w14:paraId="4E68AB25" w14:textId="77777777" w:rsidR="00CE2E5C" w:rsidRPr="00CE2E5C" w:rsidRDefault="00CE2E5C" w:rsidP="00CE2E5C">
      <w:pPr>
        <w:pStyle w:val="Tiumccp1"/>
        <w:numPr>
          <w:ilvl w:val="0"/>
          <w:numId w:val="44"/>
        </w:numPr>
        <w:rPr>
          <w:b w:val="0"/>
          <w:bCs/>
          <w:sz w:val="26"/>
          <w:szCs w:val="26"/>
        </w:rPr>
      </w:pPr>
      <w:r w:rsidRPr="00CE2E5C">
        <w:rPr>
          <w:b w:val="0"/>
          <w:bCs/>
          <w:sz w:val="26"/>
          <w:szCs w:val="26"/>
        </w:rPr>
        <w:t>Gradient descent có thể được sử dụng để huấn luyện các mô hình học máy có kích thước lớn.</w:t>
      </w:r>
    </w:p>
    <w:p w14:paraId="17C154D4" w14:textId="3A1E6194" w:rsidR="00CE2E5C" w:rsidRPr="00CE2E5C" w:rsidRDefault="00CE2E5C" w:rsidP="00CE2E5C">
      <w:pPr>
        <w:pStyle w:val="Tiumccp1"/>
        <w:ind w:firstLine="709"/>
        <w:rPr>
          <w:b w:val="0"/>
          <w:bCs/>
          <w:sz w:val="26"/>
          <w:szCs w:val="26"/>
        </w:rPr>
      </w:pPr>
      <w:r w:rsidRPr="00CE2E5C">
        <w:rPr>
          <w:b w:val="0"/>
          <w:bCs/>
          <w:sz w:val="26"/>
          <w:szCs w:val="26"/>
        </w:rPr>
        <w:lastRenderedPageBreak/>
        <w:t>Nhược điểm</w:t>
      </w:r>
    </w:p>
    <w:p w14:paraId="235EB2B7" w14:textId="6EE00C26" w:rsidR="00CE2E5C" w:rsidRPr="00CE2E5C" w:rsidRDefault="00CE2E5C" w:rsidP="00CE2E5C">
      <w:pPr>
        <w:pStyle w:val="Tiumccp1"/>
        <w:numPr>
          <w:ilvl w:val="0"/>
          <w:numId w:val="45"/>
        </w:numPr>
        <w:rPr>
          <w:b w:val="0"/>
          <w:bCs/>
          <w:sz w:val="26"/>
          <w:szCs w:val="26"/>
        </w:rPr>
      </w:pPr>
      <w:r w:rsidRPr="00CE2E5C">
        <w:rPr>
          <w:b w:val="0"/>
          <w:bCs/>
          <w:sz w:val="26"/>
          <w:szCs w:val="26"/>
        </w:rPr>
        <w:t>Gradient descent có thể có tốc độ hội tụ chậm, đặc biệt là đối với các hàm mục tiêu có nhiều cục bộ tối ưu.</w:t>
      </w:r>
    </w:p>
    <w:p w14:paraId="63EB69FB" w14:textId="7E4F881F" w:rsidR="00C41228" w:rsidRDefault="00CE2E5C" w:rsidP="00C41228">
      <w:pPr>
        <w:pStyle w:val="Tiumccp1"/>
        <w:ind w:firstLine="709"/>
        <w:rPr>
          <w:sz w:val="26"/>
          <w:szCs w:val="26"/>
        </w:rPr>
      </w:pPr>
      <w:r>
        <w:rPr>
          <w:sz w:val="26"/>
          <w:szCs w:val="26"/>
        </w:rPr>
        <w:t>Momentum</w:t>
      </w:r>
    </w:p>
    <w:p w14:paraId="095FE627" w14:textId="361B874A" w:rsidR="00FF5725" w:rsidRPr="00FF5725" w:rsidRDefault="00FF5725" w:rsidP="00FF5725">
      <w:pPr>
        <w:pStyle w:val="Tiumccp1"/>
        <w:ind w:firstLine="709"/>
        <w:rPr>
          <w:b w:val="0"/>
          <w:bCs/>
          <w:sz w:val="26"/>
          <w:szCs w:val="26"/>
        </w:rPr>
      </w:pPr>
      <w:r w:rsidRPr="00FF5725">
        <w:rPr>
          <w:b w:val="0"/>
          <w:bCs/>
          <w:sz w:val="26"/>
          <w:szCs w:val="26"/>
        </w:rPr>
        <w:t>Ưu điểm</w:t>
      </w:r>
    </w:p>
    <w:p w14:paraId="3F0D251C" w14:textId="77777777" w:rsidR="00FF5725" w:rsidRPr="00FF5725" w:rsidRDefault="00FF5725" w:rsidP="00FF5725">
      <w:pPr>
        <w:pStyle w:val="Tiumccp1"/>
        <w:numPr>
          <w:ilvl w:val="0"/>
          <w:numId w:val="45"/>
        </w:numPr>
        <w:rPr>
          <w:b w:val="0"/>
          <w:bCs/>
          <w:sz w:val="26"/>
          <w:szCs w:val="26"/>
        </w:rPr>
      </w:pPr>
      <w:r w:rsidRPr="00FF5725">
        <w:rPr>
          <w:b w:val="0"/>
          <w:bCs/>
          <w:sz w:val="26"/>
          <w:szCs w:val="26"/>
        </w:rPr>
        <w:t>Momentum có thể cải thiện tốc độ hội tụ của gradient descent.</w:t>
      </w:r>
    </w:p>
    <w:p w14:paraId="76556CD3" w14:textId="77777777" w:rsidR="00FF5725" w:rsidRPr="00FF5725" w:rsidRDefault="00FF5725" w:rsidP="00FF5725">
      <w:pPr>
        <w:pStyle w:val="Tiumccp1"/>
        <w:numPr>
          <w:ilvl w:val="0"/>
          <w:numId w:val="45"/>
        </w:numPr>
        <w:rPr>
          <w:b w:val="0"/>
          <w:bCs/>
          <w:sz w:val="26"/>
          <w:szCs w:val="26"/>
        </w:rPr>
      </w:pPr>
      <w:r w:rsidRPr="00FF5725">
        <w:rPr>
          <w:b w:val="0"/>
          <w:bCs/>
          <w:sz w:val="26"/>
          <w:szCs w:val="26"/>
        </w:rPr>
        <w:t>Momentum có thể giúp mô hình tránh được các cục bộ tối ưu.</w:t>
      </w:r>
    </w:p>
    <w:p w14:paraId="251292FF" w14:textId="2899FA14" w:rsidR="00FF5725" w:rsidRPr="00FF5725" w:rsidRDefault="00FF5725" w:rsidP="00FF5725">
      <w:pPr>
        <w:pStyle w:val="Tiumccp1"/>
        <w:ind w:firstLine="709"/>
        <w:rPr>
          <w:b w:val="0"/>
          <w:bCs/>
          <w:sz w:val="26"/>
          <w:szCs w:val="26"/>
        </w:rPr>
      </w:pPr>
      <w:r w:rsidRPr="00FF5725">
        <w:rPr>
          <w:b w:val="0"/>
          <w:bCs/>
          <w:sz w:val="26"/>
          <w:szCs w:val="26"/>
        </w:rPr>
        <w:t>Nhược điểm</w:t>
      </w:r>
    </w:p>
    <w:p w14:paraId="66BDFC93" w14:textId="549E189A" w:rsidR="00FF5725" w:rsidRPr="00FF5725" w:rsidRDefault="00FF5725" w:rsidP="00FF5725">
      <w:pPr>
        <w:pStyle w:val="Tiumccp1"/>
        <w:numPr>
          <w:ilvl w:val="0"/>
          <w:numId w:val="46"/>
        </w:numPr>
        <w:rPr>
          <w:b w:val="0"/>
          <w:bCs/>
          <w:sz w:val="26"/>
          <w:szCs w:val="26"/>
        </w:rPr>
      </w:pPr>
      <w:r w:rsidRPr="00FF5725">
        <w:rPr>
          <w:b w:val="0"/>
          <w:bCs/>
          <w:sz w:val="26"/>
          <w:szCs w:val="26"/>
        </w:rPr>
        <w:t>Momentum có thể khó điều chỉnh hơn gradient descent.</w:t>
      </w:r>
    </w:p>
    <w:p w14:paraId="67BDFFA5" w14:textId="2EF58403" w:rsidR="00CE2E5C" w:rsidRDefault="00FF5725" w:rsidP="001B4AF8">
      <w:pPr>
        <w:pStyle w:val="Tiumccp1"/>
        <w:ind w:firstLine="709"/>
        <w:rPr>
          <w:sz w:val="26"/>
          <w:szCs w:val="26"/>
        </w:rPr>
      </w:pPr>
      <w:r w:rsidRPr="0006197C">
        <w:rPr>
          <w:sz w:val="26"/>
          <w:szCs w:val="26"/>
        </w:rPr>
        <w:t>Adagrad</w:t>
      </w:r>
    </w:p>
    <w:p w14:paraId="33A98AAD" w14:textId="688D6497" w:rsidR="00FF5725" w:rsidRPr="00FF5725" w:rsidRDefault="00FF5725" w:rsidP="00FF5725">
      <w:pPr>
        <w:pStyle w:val="Tiumccp1"/>
        <w:ind w:firstLine="709"/>
        <w:rPr>
          <w:b w:val="0"/>
          <w:bCs/>
          <w:sz w:val="26"/>
          <w:szCs w:val="26"/>
        </w:rPr>
      </w:pPr>
      <w:r w:rsidRPr="00FF5725">
        <w:rPr>
          <w:b w:val="0"/>
          <w:bCs/>
          <w:sz w:val="26"/>
          <w:szCs w:val="26"/>
        </w:rPr>
        <w:t>Ưu điểm</w:t>
      </w:r>
    </w:p>
    <w:p w14:paraId="0A39E5EB" w14:textId="77777777" w:rsidR="00FF5725" w:rsidRPr="00FF5725" w:rsidRDefault="00FF5725" w:rsidP="00FF5725">
      <w:pPr>
        <w:pStyle w:val="Tiumccp1"/>
        <w:numPr>
          <w:ilvl w:val="0"/>
          <w:numId w:val="47"/>
        </w:numPr>
        <w:rPr>
          <w:b w:val="0"/>
          <w:bCs/>
          <w:sz w:val="26"/>
          <w:szCs w:val="26"/>
        </w:rPr>
      </w:pPr>
      <w:r w:rsidRPr="00FF5725">
        <w:rPr>
          <w:b w:val="0"/>
          <w:bCs/>
          <w:sz w:val="26"/>
          <w:szCs w:val="26"/>
        </w:rPr>
        <w:t>Adagrad có thể thích ứng với các tham số của mô hình.</w:t>
      </w:r>
    </w:p>
    <w:p w14:paraId="6A361E64" w14:textId="77777777" w:rsidR="00FF5725" w:rsidRPr="00FF5725" w:rsidRDefault="00FF5725" w:rsidP="00FF5725">
      <w:pPr>
        <w:pStyle w:val="Tiumccp1"/>
        <w:numPr>
          <w:ilvl w:val="0"/>
          <w:numId w:val="47"/>
        </w:numPr>
        <w:rPr>
          <w:b w:val="0"/>
          <w:bCs/>
          <w:sz w:val="26"/>
          <w:szCs w:val="26"/>
        </w:rPr>
      </w:pPr>
      <w:r w:rsidRPr="00FF5725">
        <w:rPr>
          <w:b w:val="0"/>
          <w:bCs/>
          <w:sz w:val="26"/>
          <w:szCs w:val="26"/>
        </w:rPr>
        <w:t>Adagrad có thể giúp mô hình tránh được các cục bộ tối ưu.</w:t>
      </w:r>
    </w:p>
    <w:p w14:paraId="5620AF89" w14:textId="1358E507" w:rsidR="00FF5725" w:rsidRPr="00FF5725" w:rsidRDefault="00FF5725" w:rsidP="00FF5725">
      <w:pPr>
        <w:pStyle w:val="Tiumccp1"/>
        <w:ind w:firstLine="709"/>
        <w:rPr>
          <w:b w:val="0"/>
          <w:bCs/>
          <w:sz w:val="26"/>
          <w:szCs w:val="26"/>
        </w:rPr>
      </w:pPr>
      <w:r w:rsidRPr="00FF5725">
        <w:rPr>
          <w:b w:val="0"/>
          <w:bCs/>
          <w:sz w:val="26"/>
          <w:szCs w:val="26"/>
        </w:rPr>
        <w:t>Nhược điểm</w:t>
      </w:r>
    </w:p>
    <w:p w14:paraId="028BFE69" w14:textId="3EFAF5BC" w:rsidR="00FF5725" w:rsidRPr="00FF5725" w:rsidRDefault="00FF5725" w:rsidP="00FF5725">
      <w:pPr>
        <w:pStyle w:val="Tiumccp1"/>
        <w:numPr>
          <w:ilvl w:val="0"/>
          <w:numId w:val="47"/>
        </w:numPr>
        <w:rPr>
          <w:b w:val="0"/>
          <w:bCs/>
          <w:sz w:val="26"/>
          <w:szCs w:val="26"/>
        </w:rPr>
      </w:pPr>
      <w:r w:rsidRPr="00FF5725">
        <w:rPr>
          <w:b w:val="0"/>
          <w:bCs/>
          <w:sz w:val="26"/>
          <w:szCs w:val="26"/>
        </w:rPr>
        <w:t>Adagrad có thể dẫn đến overfitting.</w:t>
      </w:r>
    </w:p>
    <w:p w14:paraId="5D451A39" w14:textId="52F23FF2" w:rsidR="00C41228" w:rsidRPr="0006197C" w:rsidRDefault="00FF5725" w:rsidP="001B4AF8">
      <w:pPr>
        <w:pStyle w:val="Tiumccp1"/>
        <w:ind w:firstLine="709"/>
        <w:rPr>
          <w:sz w:val="26"/>
          <w:szCs w:val="26"/>
        </w:rPr>
      </w:pPr>
      <w:r>
        <w:rPr>
          <w:sz w:val="26"/>
          <w:szCs w:val="26"/>
        </w:rPr>
        <w:t>RMSprop</w:t>
      </w:r>
    </w:p>
    <w:p w14:paraId="327C5573" w14:textId="1C8B7665" w:rsidR="00FF5725" w:rsidRPr="00FF5725" w:rsidRDefault="00FF5725" w:rsidP="00FF5725">
      <w:pPr>
        <w:pStyle w:val="Tiumccp2"/>
        <w:ind w:left="709"/>
        <w:rPr>
          <w:b w:val="0"/>
          <w:i w:val="0"/>
          <w:sz w:val="26"/>
        </w:rPr>
      </w:pPr>
      <w:r w:rsidRPr="00FF5725">
        <w:rPr>
          <w:b w:val="0"/>
          <w:i w:val="0"/>
          <w:sz w:val="26"/>
        </w:rPr>
        <w:t>Ưu điểm</w:t>
      </w:r>
    </w:p>
    <w:p w14:paraId="66E6EDC6" w14:textId="77777777" w:rsidR="00FF5725" w:rsidRPr="00FF5725" w:rsidRDefault="00FF5725" w:rsidP="00FF5725">
      <w:pPr>
        <w:pStyle w:val="Tiumccp2"/>
        <w:numPr>
          <w:ilvl w:val="0"/>
          <w:numId w:val="48"/>
        </w:numPr>
        <w:rPr>
          <w:b w:val="0"/>
          <w:i w:val="0"/>
          <w:sz w:val="26"/>
        </w:rPr>
      </w:pPr>
      <w:r w:rsidRPr="00FF5725">
        <w:rPr>
          <w:b w:val="0"/>
          <w:i w:val="0"/>
          <w:sz w:val="26"/>
        </w:rPr>
        <w:t>RMSprop tương tự như Adagrad, nhưng có thể ổn định hơn.</w:t>
      </w:r>
    </w:p>
    <w:p w14:paraId="443CAC55" w14:textId="77777777" w:rsidR="00FF5725" w:rsidRPr="00FF5725" w:rsidRDefault="00FF5725" w:rsidP="00FF5725">
      <w:pPr>
        <w:pStyle w:val="Tiumccp2"/>
        <w:numPr>
          <w:ilvl w:val="0"/>
          <w:numId w:val="48"/>
        </w:numPr>
        <w:rPr>
          <w:b w:val="0"/>
          <w:i w:val="0"/>
          <w:sz w:val="26"/>
        </w:rPr>
      </w:pPr>
      <w:r w:rsidRPr="00FF5725">
        <w:rPr>
          <w:b w:val="0"/>
          <w:i w:val="0"/>
          <w:sz w:val="26"/>
        </w:rPr>
        <w:t>RMSprop có thể giúp mô hình tránh được các cục bộ tối ưu.</w:t>
      </w:r>
    </w:p>
    <w:p w14:paraId="706884C2" w14:textId="2D49CB65" w:rsidR="00FF5725" w:rsidRPr="00FF5725" w:rsidRDefault="00FF5725" w:rsidP="00FF5725">
      <w:pPr>
        <w:pStyle w:val="Tiumccp2"/>
        <w:ind w:left="709"/>
        <w:rPr>
          <w:b w:val="0"/>
          <w:i w:val="0"/>
          <w:sz w:val="26"/>
        </w:rPr>
      </w:pPr>
      <w:r w:rsidRPr="00FF5725">
        <w:rPr>
          <w:b w:val="0"/>
          <w:i w:val="0"/>
          <w:sz w:val="26"/>
        </w:rPr>
        <w:t>Nhược điểm</w:t>
      </w:r>
    </w:p>
    <w:p w14:paraId="4EA6D5FE" w14:textId="74B9F225" w:rsidR="00EE0F3B" w:rsidRPr="00FD4309" w:rsidRDefault="00FF5725" w:rsidP="00FF5725">
      <w:pPr>
        <w:pStyle w:val="Tiumccp2"/>
        <w:numPr>
          <w:ilvl w:val="0"/>
          <w:numId w:val="48"/>
        </w:numPr>
        <w:rPr>
          <w:i w:val="0"/>
          <w:szCs w:val="28"/>
        </w:rPr>
      </w:pPr>
      <w:r w:rsidRPr="00FF5725">
        <w:rPr>
          <w:b w:val="0"/>
          <w:i w:val="0"/>
          <w:sz w:val="26"/>
        </w:rPr>
        <w:t>RMSprop có thể dẫn đến overfitting.</w:t>
      </w:r>
    </w:p>
    <w:p w14:paraId="65FCD237" w14:textId="55B8E3AF" w:rsidR="00FF5725" w:rsidRPr="0006197C" w:rsidRDefault="00FF5725" w:rsidP="00FF5725">
      <w:pPr>
        <w:pStyle w:val="Tiumccp1"/>
        <w:ind w:left="709"/>
        <w:rPr>
          <w:sz w:val="26"/>
          <w:szCs w:val="26"/>
        </w:rPr>
      </w:pPr>
      <w:r>
        <w:rPr>
          <w:sz w:val="26"/>
          <w:szCs w:val="26"/>
        </w:rPr>
        <w:t>Adam</w:t>
      </w:r>
    </w:p>
    <w:p w14:paraId="316E0BFC" w14:textId="482128A7" w:rsidR="00FF5725" w:rsidRPr="00FF5725" w:rsidRDefault="00FF5725" w:rsidP="00FF5725">
      <w:pPr>
        <w:pStyle w:val="Tiumccp1"/>
        <w:rPr>
          <w:b w:val="0"/>
          <w:bCs/>
        </w:rPr>
      </w:pPr>
      <w:r>
        <w:rPr>
          <w:b w:val="0"/>
          <w:bCs/>
        </w:rPr>
        <w:t xml:space="preserve">          </w:t>
      </w:r>
      <w:r w:rsidRPr="00FF5725">
        <w:rPr>
          <w:b w:val="0"/>
          <w:bCs/>
        </w:rPr>
        <w:t>Ưu điểm</w:t>
      </w:r>
    </w:p>
    <w:p w14:paraId="65CE8C6D" w14:textId="77777777" w:rsidR="00FF5725" w:rsidRPr="00FF5725" w:rsidRDefault="00FF5725" w:rsidP="00FF5725">
      <w:pPr>
        <w:pStyle w:val="Tiumccp1"/>
        <w:numPr>
          <w:ilvl w:val="0"/>
          <w:numId w:val="48"/>
        </w:numPr>
        <w:rPr>
          <w:b w:val="0"/>
          <w:bCs/>
        </w:rPr>
      </w:pPr>
      <w:r w:rsidRPr="00FF5725">
        <w:rPr>
          <w:b w:val="0"/>
          <w:bCs/>
        </w:rPr>
        <w:t>Adam có thể thích ứng với các tham số của mô hình.</w:t>
      </w:r>
    </w:p>
    <w:p w14:paraId="3FEE0F2F" w14:textId="77777777" w:rsidR="00FF5725" w:rsidRPr="00FF5725" w:rsidRDefault="00FF5725" w:rsidP="00FF5725">
      <w:pPr>
        <w:pStyle w:val="Tiumccp1"/>
        <w:numPr>
          <w:ilvl w:val="0"/>
          <w:numId w:val="48"/>
        </w:numPr>
        <w:rPr>
          <w:b w:val="0"/>
          <w:bCs/>
        </w:rPr>
      </w:pPr>
      <w:r w:rsidRPr="00FF5725">
        <w:rPr>
          <w:b w:val="0"/>
          <w:bCs/>
        </w:rPr>
        <w:t>Adam có thể giúp mô hình tránh được các cục bộ tối ưu.</w:t>
      </w:r>
    </w:p>
    <w:p w14:paraId="2AC952E5" w14:textId="77777777" w:rsidR="00FF5725" w:rsidRPr="00FF5725" w:rsidRDefault="00FF5725" w:rsidP="00FF5725">
      <w:pPr>
        <w:pStyle w:val="Tiumccp1"/>
        <w:numPr>
          <w:ilvl w:val="0"/>
          <w:numId w:val="48"/>
        </w:numPr>
        <w:rPr>
          <w:b w:val="0"/>
          <w:bCs/>
        </w:rPr>
      </w:pPr>
      <w:r w:rsidRPr="00FF5725">
        <w:rPr>
          <w:b w:val="0"/>
          <w:bCs/>
        </w:rPr>
        <w:t>Adam có thể có tốc độ hội tụ nhanh hơn các optimizer khác.</w:t>
      </w:r>
    </w:p>
    <w:p w14:paraId="60FA9EED" w14:textId="558F1664" w:rsidR="00FF5725" w:rsidRPr="00FF5725" w:rsidRDefault="00FF5725" w:rsidP="00FF5725">
      <w:pPr>
        <w:pStyle w:val="Tiumccp1"/>
        <w:rPr>
          <w:b w:val="0"/>
          <w:bCs/>
        </w:rPr>
      </w:pPr>
      <w:r>
        <w:rPr>
          <w:b w:val="0"/>
          <w:bCs/>
        </w:rPr>
        <w:lastRenderedPageBreak/>
        <w:t xml:space="preserve">          </w:t>
      </w:r>
      <w:r w:rsidRPr="00FF5725">
        <w:rPr>
          <w:b w:val="0"/>
          <w:bCs/>
        </w:rPr>
        <w:t>Nhược điểm</w:t>
      </w:r>
    </w:p>
    <w:p w14:paraId="080B4998" w14:textId="356FF84A" w:rsidR="00FF5725" w:rsidRDefault="00FF5725" w:rsidP="00FF5725">
      <w:pPr>
        <w:pStyle w:val="Tiumccp1"/>
        <w:numPr>
          <w:ilvl w:val="0"/>
          <w:numId w:val="48"/>
        </w:numPr>
        <w:rPr>
          <w:b w:val="0"/>
          <w:bCs/>
        </w:rPr>
      </w:pPr>
      <w:r w:rsidRPr="00FF5725">
        <w:rPr>
          <w:b w:val="0"/>
          <w:bCs/>
        </w:rPr>
        <w:t>Adam có thể khó điều chỉnh hơn các optimizer khác.</w:t>
      </w:r>
    </w:p>
    <w:p w14:paraId="17B54DA7" w14:textId="77777777" w:rsidR="00452545" w:rsidRPr="00FF5725" w:rsidRDefault="00452545" w:rsidP="00452545">
      <w:pPr>
        <w:pStyle w:val="Tiumccp1"/>
        <w:ind w:left="1429"/>
        <w:rPr>
          <w:b w:val="0"/>
          <w:bCs/>
        </w:rPr>
      </w:pPr>
    </w:p>
    <w:p w14:paraId="68136738" w14:textId="3BD0B190" w:rsidR="007B1A23" w:rsidRPr="004A7C39" w:rsidRDefault="00453AB1" w:rsidP="00535523">
      <w:pPr>
        <w:pStyle w:val="Chng"/>
        <w:outlineLvl w:val="0"/>
      </w:pPr>
      <w:bookmarkStart w:id="25" w:name="_Toc152852570"/>
      <w:bookmarkStart w:id="26" w:name="_Toc154259292"/>
      <w:r w:rsidRPr="004A7C39">
        <w:t>CHƯƠNG 2</w:t>
      </w:r>
      <w:r w:rsidR="00024496">
        <w:t xml:space="preserve"> – </w:t>
      </w:r>
      <w:bookmarkEnd w:id="25"/>
      <w:r w:rsidR="00FD4309">
        <w:t>CONTINUAL LEARNING VÀ TEST PRODUCTION</w:t>
      </w:r>
      <w:bookmarkEnd w:id="26"/>
    </w:p>
    <w:p w14:paraId="00E96C57" w14:textId="323D3F8F" w:rsidR="00024496" w:rsidRDefault="000A747B" w:rsidP="00E0179F">
      <w:pPr>
        <w:pStyle w:val="Tiumccp1"/>
        <w:outlineLvl w:val="1"/>
      </w:pPr>
      <w:bookmarkStart w:id="27" w:name="_Toc152852571"/>
      <w:bookmarkStart w:id="28" w:name="_Toc154259293"/>
      <w:r>
        <w:t>2</w:t>
      </w:r>
      <w:r w:rsidR="00024496">
        <w:t xml:space="preserve">.1 </w:t>
      </w:r>
      <w:bookmarkEnd w:id="27"/>
      <w:r w:rsidR="006E4664">
        <w:t>Continual Learning</w:t>
      </w:r>
      <w:bookmarkEnd w:id="28"/>
    </w:p>
    <w:p w14:paraId="4A8F0876" w14:textId="69D53DC1" w:rsidR="00223B67" w:rsidRDefault="00223B67" w:rsidP="00223B67">
      <w:pPr>
        <w:pStyle w:val="Nidungvnbn"/>
      </w:pPr>
      <w:r>
        <w:t>Continual Learning (hay còn được gọi là Lifelong Learning hoặc Incremental Learning) là một lĩnh vực trong Machine Learning (học máy) mà mô hình học được liên tục cập nhật và mở rộng kiến thức của mình khi đối mặt với dữ liệu mới mà không quên đi kiến thức đã học trước đó. Trong bối cảnh này, một giải pháp học máy được xây dựng để giải quyết một bài toán nào đó sẽ cần có khả năng tiếp tục học và sử dụng kiến thức đã học được từ các tác vụ trước đó để hỗ trợ việc học và tăng cường hiệu suất của mô hình.</w:t>
      </w:r>
    </w:p>
    <w:p w14:paraId="1BF49B47" w14:textId="34AF16D1" w:rsidR="00223B67" w:rsidRDefault="00223B67" w:rsidP="00223B67">
      <w:pPr>
        <w:pStyle w:val="Nidungvnbn"/>
      </w:pPr>
      <w:r>
        <w:t>Việc áp dụng Continual Learning trong xây dựng giải pháp học máy cho một bài toán cụ thể có thể được thực hiện theo các bước sau:</w:t>
      </w:r>
    </w:p>
    <w:p w14:paraId="19B322D3" w14:textId="3C0B1383" w:rsidR="00223B67" w:rsidRDefault="00223B67" w:rsidP="00223B67">
      <w:pPr>
        <w:pStyle w:val="Nidungvnbn"/>
        <w:numPr>
          <w:ilvl w:val="0"/>
          <w:numId w:val="49"/>
        </w:numPr>
      </w:pPr>
      <w:r>
        <w:t>Thiết kế mô hình: Xác định kiến trúc mô hình học máy phù hợp cho bài toán cần giải quyết. Kiến trúc mô hình nên có khả năng mở rộng và tăng cường để chứa thông tin mới và hạn chế việc quên đi kiến thức cũ.</w:t>
      </w:r>
    </w:p>
    <w:p w14:paraId="5CA6A22C" w14:textId="0FF85C4A" w:rsidR="00223B67" w:rsidRDefault="00223B67" w:rsidP="00223B67">
      <w:pPr>
        <w:pStyle w:val="Nidungvnbn"/>
        <w:numPr>
          <w:ilvl w:val="0"/>
          <w:numId w:val="49"/>
        </w:numPr>
      </w:pPr>
      <w:r>
        <w:t>Xác định phương pháp học liên tục: Chọn phương pháp học liên tục phù hợp để đảm bảo mô hình có khả năng học từ dữ liệu mới mà không ảnh hưởng đến hiệu suất của các tác vụ đã học trước đó. Một số phương pháp học liên tục phổ biến bao gồm Elastic Weight Consolidation (EWC), Online EWC, Synaptic Intelligence (SI), và Generative Replay.</w:t>
      </w:r>
    </w:p>
    <w:p w14:paraId="794BCE79" w14:textId="69915831" w:rsidR="00223B67" w:rsidRDefault="00223B67" w:rsidP="00223B67">
      <w:pPr>
        <w:pStyle w:val="Nidungvnbn"/>
        <w:numPr>
          <w:ilvl w:val="0"/>
          <w:numId w:val="49"/>
        </w:numPr>
      </w:pPr>
      <w:r>
        <w:t xml:space="preserve">Quản lý bộ nhớ: Để giải quyết vấn đề quên đi kiến thức cũ, cần có cơ chế để lưu trữ và quản lý các thông tin quan trọng từ các tác vụ trước đó. Các </w:t>
      </w:r>
      <w:r>
        <w:lastRenderedPageBreak/>
        <w:t>phương pháp như Experience Replay và Memory Regularization có thể được sử dụng để lưu trữ và truy xuất lại dữ liệu cũ.</w:t>
      </w:r>
    </w:p>
    <w:p w14:paraId="7854224C" w14:textId="07F138A1" w:rsidR="00223B67" w:rsidRDefault="00223B67" w:rsidP="00223B67">
      <w:pPr>
        <w:pStyle w:val="Nidungvnbn"/>
        <w:numPr>
          <w:ilvl w:val="0"/>
          <w:numId w:val="49"/>
        </w:numPr>
      </w:pPr>
      <w:r>
        <w:t>Đánh giá và điều chỉnh: Thực hiện việc đánh giá và điều chỉnh mô hình sau khi học từ dữ liệu mới. Điều này có thể bao gồm việc đo lường hiệu suất của mô hình trên các tác vụ đã học trước đó và điều chỉnh các tham số để tối ưu hóa hiệu suất tổng thể.</w:t>
      </w:r>
    </w:p>
    <w:p w14:paraId="0402C76C" w14:textId="4C163062" w:rsidR="00223B67" w:rsidRDefault="00223B67" w:rsidP="00223B67">
      <w:pPr>
        <w:pStyle w:val="Nidungvnbn"/>
        <w:numPr>
          <w:ilvl w:val="0"/>
          <w:numId w:val="49"/>
        </w:numPr>
      </w:pPr>
      <w:r>
        <w:t>Lặp lại quá trình: Tiếp tục lặp lại các bước trên khi có dữ liệu mới hoặc khi có nhu cầu mở rộng khả năng học của mô hình.</w:t>
      </w:r>
    </w:p>
    <w:p w14:paraId="7612E849" w14:textId="79A9210B" w:rsidR="00A81F02" w:rsidRPr="00C66D02" w:rsidRDefault="00223B67" w:rsidP="00223B67">
      <w:pPr>
        <w:pStyle w:val="Nidungvnbn"/>
      </w:pPr>
      <w:r>
        <w:t>Qua việc áp dụng Continual Learning trong xây dựng giải pháp học máy, mô hình sẽ có khả năng học tập liên tục và tích lũy kiến thức từ các tác vụ trước đó, đồng thời giải quyết hiệu quả các bài toán mới mà không cần phải huấn luyện lại từ đầu. Điều này đặc biệt hữu ích trong các hệ thống học máy thời gian thực hoặc trong các môi trường có dữ liệu thay đổi liên tục.</w:t>
      </w:r>
    </w:p>
    <w:p w14:paraId="6223EB29" w14:textId="284B58A0" w:rsidR="00CE5555" w:rsidRDefault="005D7741" w:rsidP="00FB7630">
      <w:pPr>
        <w:pStyle w:val="Tiumccp1"/>
        <w:outlineLvl w:val="1"/>
      </w:pPr>
      <w:bookmarkStart w:id="29" w:name="_Toc152852572"/>
      <w:bookmarkStart w:id="30" w:name="_Toc154259294"/>
      <w:r>
        <w:t>2</w:t>
      </w:r>
      <w:r w:rsidR="00CE5555">
        <w:t xml:space="preserve">.2 </w:t>
      </w:r>
      <w:bookmarkEnd w:id="29"/>
      <w:r w:rsidR="00AF6DD9">
        <w:t>Test Production</w:t>
      </w:r>
      <w:bookmarkEnd w:id="30"/>
    </w:p>
    <w:p w14:paraId="65E2E5B8" w14:textId="3C879C86" w:rsidR="00223B67" w:rsidRDefault="00223B67" w:rsidP="00223B67">
      <w:pPr>
        <w:pStyle w:val="Nidungvnbn"/>
      </w:pPr>
      <w:r>
        <w:t>Test Production (sản xuất kiểm thử) là quá trình tạo ra các bộ dữ liệu kiểm thử để đánh giá hiệu suất của một giải pháp học máy trong việc giải quyết một bài toán cụ thể. Khi xây dựng một giải pháp học máy, quá trình test production rất quan trọng để đảm bảo tính đáng tin cậy và hiệu quả của mô hình. Dưới đây là một số khía cạnh cần xem xét khi thực hiện test production:</w:t>
      </w:r>
    </w:p>
    <w:p w14:paraId="57D58012" w14:textId="398CA3BC" w:rsidR="00223B67" w:rsidRDefault="00223B67" w:rsidP="00223B67">
      <w:pPr>
        <w:pStyle w:val="Nidungvnbn"/>
        <w:numPr>
          <w:ilvl w:val="0"/>
          <w:numId w:val="50"/>
        </w:numPr>
      </w:pPr>
      <w:r>
        <w:t>Lựa chọn bộ dữ liệu kiểm thử: Đầu tiên, cần chọn một bộ dữ liệu kiểm thử phù hợp với bài toán được giải quyết. Bộ dữ liệu này nên phản ánh các trường hợp đại diện và đa dạng của bài toán, bao gồm các tình huống biên, dữ liệu nhiễu, và các yếu tố khác có thể gặp trong thực tế.</w:t>
      </w:r>
    </w:p>
    <w:p w14:paraId="349F1538" w14:textId="77777777" w:rsidR="00223B67" w:rsidRDefault="00223B67" w:rsidP="00223B67">
      <w:pPr>
        <w:pStyle w:val="Nidungvnbn"/>
        <w:numPr>
          <w:ilvl w:val="0"/>
          <w:numId w:val="50"/>
        </w:numPr>
      </w:pPr>
      <w:r>
        <w:t xml:space="preserve">Chuẩn bị dữ liệu: Dữ liệu kiểm thử cần được chuẩn bị một cách cẩn thận. Điều này bao gồm việc tiền xử lý, xử lý nhiễu, chuẩn hóa dữ liệu và phân chia dữ liệu thành tập huấn luyện và tập kiểm thử. Bước chuẩn bị dữ liệu </w:t>
      </w:r>
      <w:r>
        <w:lastRenderedPageBreak/>
        <w:t>này đảm bảo rằng dữ liệu kiểm thử có tính thống nhất và phù hợp với mô hình học máy.</w:t>
      </w:r>
    </w:p>
    <w:p w14:paraId="55FDE7A6" w14:textId="77777777" w:rsidR="00223B67" w:rsidRDefault="00223B67" w:rsidP="00223B67">
      <w:pPr>
        <w:pStyle w:val="Nidungvnbn"/>
      </w:pPr>
    </w:p>
    <w:p w14:paraId="6414396B" w14:textId="63724214" w:rsidR="00223B67" w:rsidRDefault="00223B67" w:rsidP="00223B67">
      <w:pPr>
        <w:pStyle w:val="Nidungvnbn"/>
        <w:numPr>
          <w:ilvl w:val="0"/>
          <w:numId w:val="50"/>
        </w:numPr>
      </w:pPr>
      <w:r>
        <w:t>Định nghĩa các phép đo hiệu suất: Trước khi tiến hành kiểm thử, cần xác định các phép đo hiệu suất cụ thể để đánh giá mô hình. Điều này có thể bao gồm độ chính xác, độ phân loại, độ đo F1, mất mát, hay các phép đánh giá khác tùy thuộc vào bài toán.</w:t>
      </w:r>
    </w:p>
    <w:p w14:paraId="4BC27DC4" w14:textId="315DF0DA" w:rsidR="00223B67" w:rsidRDefault="00223B67" w:rsidP="00223B67">
      <w:pPr>
        <w:pStyle w:val="Nidungvnbn"/>
        <w:numPr>
          <w:ilvl w:val="0"/>
          <w:numId w:val="50"/>
        </w:numPr>
      </w:pPr>
      <w:r>
        <w:t>Thực hiện kiểm thử: Sau khi chuẩn bị dữ liệu và định nghĩa các phép đo hiệu suất, tiến hành thực hiện kiểm thử bằng cách đưa dữ liệu kiểm thử vào mô hình học máy và đo lường hiệu suất. Đảm bảo rằng quy trình kiểm thử được thực hiện theo cách chính xác và có kế hoạch để đảm bảo sự nhất quán và khách quan.</w:t>
      </w:r>
    </w:p>
    <w:p w14:paraId="1287D54B" w14:textId="7BEDB122" w:rsidR="00223B67" w:rsidRDefault="00223B67" w:rsidP="00223B67">
      <w:pPr>
        <w:pStyle w:val="Nidungvnbn"/>
        <w:numPr>
          <w:ilvl w:val="0"/>
          <w:numId w:val="50"/>
        </w:numPr>
      </w:pPr>
      <w:r>
        <w:t>Đánh giá kết quả kiểm thử: Cuối cùng, đánh giá kết quả kiểm thử và xem xét hiệu suất của mô hình. Phân tích các phép đo hiệu suất, so sánh với các mô hình khác hoặc các tiêu chuẩn thực tế, và suy luận về độ tin cậy và hiệu quả của giải pháp học máy.</w:t>
      </w:r>
    </w:p>
    <w:p w14:paraId="41EDD706" w14:textId="6EBE96D0" w:rsidR="00887446" w:rsidRDefault="00223B67" w:rsidP="00223B67">
      <w:pPr>
        <w:pStyle w:val="Nidungvnbn"/>
        <w:rPr>
          <w:shd w:val="clear" w:color="auto" w:fill="FFFFFF"/>
        </w:rPr>
      </w:pPr>
      <w:r>
        <w:t>Quá trình test production là một phần quan trọng trong việc xây dựng giải pháp học máy. Nó giúp đảm bảo rằng mô hình đã được phát triển đáng tin cậy, có hiệu suất tốt và phù hợp với yêu cầu của bài toán cụ thể.</w:t>
      </w:r>
    </w:p>
    <w:p w14:paraId="468B718E" w14:textId="77777777" w:rsidR="00AA6A34" w:rsidRPr="00D167FF" w:rsidRDefault="00AA6A34" w:rsidP="00887446">
      <w:pPr>
        <w:pStyle w:val="Nidungvnbn"/>
      </w:pPr>
    </w:p>
    <w:p w14:paraId="03932E16" w14:textId="59D4A79D" w:rsidR="00867C2D" w:rsidRPr="000D2E47" w:rsidRDefault="00177BD0" w:rsidP="000D2E47">
      <w:pPr>
        <w:spacing w:after="200" w:line="276" w:lineRule="auto"/>
        <w:rPr>
          <w:sz w:val="26"/>
          <w:szCs w:val="26"/>
        </w:rPr>
      </w:pPr>
      <w:r>
        <w:br w:type="page"/>
      </w:r>
    </w:p>
    <w:bookmarkStart w:id="31" w:name="_Toc154259295" w:displacedByCustomXml="next"/>
    <w:sdt>
      <w:sdtPr>
        <w:rPr>
          <w:rFonts w:ascii="Times New Roman" w:eastAsia="Times New Roman" w:hAnsi="Times New Roman" w:cs="Times New Roman"/>
          <w:b w:val="0"/>
          <w:bCs w:val="0"/>
          <w:color w:val="auto"/>
          <w:sz w:val="32"/>
          <w:szCs w:val="32"/>
        </w:rPr>
        <w:id w:val="107098821"/>
        <w:docPartObj>
          <w:docPartGallery w:val="Bibliographies"/>
          <w:docPartUnique/>
        </w:docPartObj>
      </w:sdtPr>
      <w:sdtEndPr>
        <w:rPr>
          <w:sz w:val="24"/>
          <w:szCs w:val="24"/>
        </w:rPr>
      </w:sdtEndPr>
      <w:sdtContent>
        <w:p w14:paraId="25FC1661" w14:textId="4E2F1C35" w:rsidR="000D2E47" w:rsidRPr="009B2316" w:rsidRDefault="000D2E47" w:rsidP="000D2E47">
          <w:pPr>
            <w:pStyle w:val="Heading1"/>
            <w:spacing w:line="360" w:lineRule="auto"/>
            <w:jc w:val="center"/>
            <w:rPr>
              <w:rFonts w:ascii="Times New Roman" w:hAnsi="Times New Roman" w:cs="Times New Roman"/>
              <w:color w:val="auto"/>
              <w:sz w:val="32"/>
              <w:szCs w:val="32"/>
            </w:rPr>
          </w:pPr>
          <w:r w:rsidRPr="009B2316">
            <w:rPr>
              <w:rFonts w:ascii="Times New Roman" w:hAnsi="Times New Roman" w:cs="Times New Roman"/>
              <w:color w:val="auto"/>
              <w:sz w:val="32"/>
              <w:szCs w:val="32"/>
            </w:rPr>
            <w:t>TÀI LIỆU THAM KHẢO</w:t>
          </w:r>
          <w:bookmarkEnd w:id="31"/>
        </w:p>
        <w:p w14:paraId="0B49CF41" w14:textId="15C35580" w:rsidR="001C6EBF" w:rsidRDefault="000D2E47" w:rsidP="005102DF">
          <w:pPr>
            <w:spacing w:line="360" w:lineRule="auto"/>
            <w:rPr>
              <w:b/>
              <w:sz w:val="26"/>
              <w:szCs w:val="26"/>
            </w:rPr>
          </w:pPr>
          <w:r w:rsidRPr="005102DF">
            <w:rPr>
              <w:b/>
              <w:sz w:val="26"/>
              <w:szCs w:val="26"/>
            </w:rPr>
            <w:t>Tiếng Việt</w:t>
          </w:r>
        </w:p>
        <w:p w14:paraId="01B3CEBE" w14:textId="77777777" w:rsidR="001C6EBF" w:rsidRDefault="001C6EBF" w:rsidP="005102DF">
          <w:pPr>
            <w:spacing w:line="360" w:lineRule="auto"/>
            <w:rPr>
              <w:b/>
              <w:sz w:val="26"/>
              <w:szCs w:val="26"/>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42"/>
          </w:tblGrid>
          <w:tr w:rsidR="005102DF" w:rsidRPr="005102DF" w14:paraId="23B31EAB" w14:textId="77777777" w:rsidTr="001C6EBF">
            <w:trPr>
              <w:tblCellSpacing w:w="15" w:type="dxa"/>
            </w:trPr>
            <w:tc>
              <w:tcPr>
                <w:tcW w:w="183" w:type="pct"/>
                <w:hideMark/>
              </w:tcPr>
              <w:p w14:paraId="7138F59E" w14:textId="77777777" w:rsidR="005102DF" w:rsidRPr="005102DF" w:rsidRDefault="005102DF" w:rsidP="007127CA">
                <w:pPr>
                  <w:pStyle w:val="Bibliography"/>
                  <w:spacing w:line="360" w:lineRule="auto"/>
                  <w:rPr>
                    <w:noProof/>
                    <w:sz w:val="26"/>
                    <w:szCs w:val="26"/>
                  </w:rPr>
                </w:pPr>
                <w:r w:rsidRPr="005102DF">
                  <w:rPr>
                    <w:noProof/>
                    <w:sz w:val="26"/>
                    <w:szCs w:val="26"/>
                  </w:rPr>
                  <w:t xml:space="preserve">[1] </w:t>
                </w:r>
              </w:p>
            </w:tc>
            <w:tc>
              <w:tcPr>
                <w:tcW w:w="0" w:type="auto"/>
                <w:hideMark/>
              </w:tcPr>
              <w:p w14:paraId="31339A4C" w14:textId="1EC44EAE" w:rsidR="005102DF" w:rsidRPr="005102DF" w:rsidRDefault="00223B67" w:rsidP="007127CA">
                <w:pPr>
                  <w:pStyle w:val="Bibliography"/>
                  <w:spacing w:line="360" w:lineRule="auto"/>
                  <w:rPr>
                    <w:noProof/>
                    <w:sz w:val="26"/>
                    <w:szCs w:val="26"/>
                  </w:rPr>
                </w:pPr>
                <w:r>
                  <w:rPr>
                    <w:noProof/>
                    <w:sz w:val="26"/>
                    <w:szCs w:val="26"/>
                  </w:rPr>
                  <w:t>Trần Trung Trực</w:t>
                </w:r>
                <w:r w:rsidR="005102DF" w:rsidRPr="005102DF">
                  <w:rPr>
                    <w:noProof/>
                    <w:sz w:val="26"/>
                    <w:szCs w:val="26"/>
                  </w:rPr>
                  <w:t xml:space="preserve">, </w:t>
                </w:r>
                <w:r>
                  <w:rPr>
                    <w:noProof/>
                    <w:sz w:val="26"/>
                    <w:szCs w:val="26"/>
                  </w:rPr>
                  <w:t>“</w:t>
                </w:r>
                <w:r w:rsidRPr="00223B67">
                  <w:rPr>
                    <w:noProof/>
                    <w:sz w:val="26"/>
                    <w:szCs w:val="26"/>
                  </w:rPr>
                  <w:t>Optimizer- Hiểu sâu về các thuật toán tối ưu ( GD,SGD,Adam,..)</w:t>
                </w:r>
                <w:r>
                  <w:rPr>
                    <w:noProof/>
                    <w:sz w:val="26"/>
                    <w:szCs w:val="26"/>
                  </w:rPr>
                  <w:t>”, 17/10/2020</w:t>
                </w:r>
                <w:r w:rsidR="005102DF" w:rsidRPr="005102DF">
                  <w:rPr>
                    <w:noProof/>
                    <w:sz w:val="26"/>
                    <w:szCs w:val="26"/>
                  </w:rPr>
                  <w:t xml:space="preserve">. Available: </w:t>
                </w:r>
                <w:hyperlink r:id="rId12" w:history="1">
                  <w:r>
                    <w:rPr>
                      <w:rStyle w:val="Hyperlink"/>
                      <w:rFonts w:eastAsiaTheme="majorEastAsia"/>
                    </w:rPr>
                    <w:t>Optimizer- Hiểu sâu về các thuật toán tối ưu ( GD,SGD,Adam,..) (viblo.asia)</w:t>
                  </w:r>
                </w:hyperlink>
              </w:p>
            </w:tc>
          </w:tr>
          <w:tr w:rsidR="001C6EBF" w:rsidRPr="005102DF" w14:paraId="1598BB7B" w14:textId="77777777" w:rsidTr="001C6EBF">
            <w:trPr>
              <w:tblCellSpacing w:w="15" w:type="dxa"/>
            </w:trPr>
            <w:tc>
              <w:tcPr>
                <w:tcW w:w="183" w:type="pct"/>
                <w:hideMark/>
              </w:tcPr>
              <w:p w14:paraId="4C72F7EE" w14:textId="41513DBB" w:rsidR="001C6EBF" w:rsidRPr="005102DF" w:rsidRDefault="001C6EBF" w:rsidP="007127CA">
                <w:pPr>
                  <w:pStyle w:val="Bibliography"/>
                  <w:spacing w:line="360" w:lineRule="auto"/>
                  <w:rPr>
                    <w:noProof/>
                    <w:sz w:val="26"/>
                    <w:szCs w:val="26"/>
                  </w:rPr>
                </w:pPr>
                <w:r w:rsidRPr="005102DF">
                  <w:rPr>
                    <w:noProof/>
                    <w:sz w:val="26"/>
                    <w:szCs w:val="26"/>
                  </w:rPr>
                  <w:t>[</w:t>
                </w:r>
                <w:r w:rsidR="00143833">
                  <w:rPr>
                    <w:noProof/>
                    <w:sz w:val="26"/>
                    <w:szCs w:val="26"/>
                  </w:rPr>
                  <w:t>2</w:t>
                </w:r>
                <w:r w:rsidRPr="005102DF">
                  <w:rPr>
                    <w:noProof/>
                    <w:sz w:val="26"/>
                    <w:szCs w:val="26"/>
                  </w:rPr>
                  <w:t xml:space="preserve">] </w:t>
                </w:r>
              </w:p>
            </w:tc>
            <w:tc>
              <w:tcPr>
                <w:tcW w:w="0" w:type="auto"/>
                <w:hideMark/>
              </w:tcPr>
              <w:p w14:paraId="3C52ED0F" w14:textId="4AD3884B" w:rsidR="001C6EBF" w:rsidRPr="001C6EBF" w:rsidRDefault="0008202E" w:rsidP="001C6EBF">
                <w:pPr>
                  <w:pStyle w:val="Bibliography"/>
                  <w:spacing w:line="360" w:lineRule="auto"/>
                  <w:rPr>
                    <w:noProof/>
                    <w:sz w:val="26"/>
                    <w:szCs w:val="26"/>
                  </w:rPr>
                </w:pPr>
                <w:r>
                  <w:rPr>
                    <w:noProof/>
                    <w:sz w:val="26"/>
                    <w:szCs w:val="26"/>
                  </w:rPr>
                  <w:t>Thi Nguyễn Thi</w:t>
                </w:r>
                <w:r w:rsidR="001C6EBF" w:rsidRPr="005102DF">
                  <w:rPr>
                    <w:noProof/>
                    <w:sz w:val="26"/>
                    <w:szCs w:val="26"/>
                  </w:rPr>
                  <w:t xml:space="preserve">, "Tại sao bạn nên kiểm thử trên môi trường Production?," </w:t>
                </w:r>
                <w:r>
                  <w:rPr>
                    <w:noProof/>
                    <w:sz w:val="26"/>
                    <w:szCs w:val="26"/>
                  </w:rPr>
                  <w:t>20/3/</w:t>
                </w:r>
                <w:r w:rsidR="001C6EBF" w:rsidRPr="005102DF">
                  <w:rPr>
                    <w:noProof/>
                    <w:sz w:val="26"/>
                    <w:szCs w:val="26"/>
                  </w:rPr>
                  <w:t>2023. Available</w:t>
                </w:r>
                <w:r>
                  <w:t xml:space="preserve"> </w:t>
                </w:r>
                <w:hyperlink r:id="rId13" w:history="1">
                  <w:r>
                    <w:rPr>
                      <w:rStyle w:val="Hyperlink"/>
                      <w:rFonts w:eastAsiaTheme="majorEastAsia"/>
                    </w:rPr>
                    <w:t>Tại sao bạn nên kiểm thử trên môi trường Production? (viblo.asia)</w:t>
                  </w:r>
                </w:hyperlink>
                <w:r w:rsidR="001C6EBF" w:rsidRPr="005102DF">
                  <w:rPr>
                    <w:noProof/>
                    <w:sz w:val="26"/>
                    <w:szCs w:val="26"/>
                  </w:rPr>
                  <w:t>.</w:t>
                </w:r>
              </w:p>
              <w:p w14:paraId="545D2D1E" w14:textId="77777777" w:rsidR="001C6EBF" w:rsidRPr="001C6EBF" w:rsidRDefault="001C6EBF" w:rsidP="001C6EBF">
                <w:pPr>
                  <w:pStyle w:val="Bibliography"/>
                  <w:spacing w:line="360" w:lineRule="auto"/>
                  <w:rPr>
                    <w:noProof/>
                    <w:sz w:val="26"/>
                    <w:szCs w:val="26"/>
                  </w:rPr>
                </w:pPr>
              </w:p>
            </w:tc>
          </w:tr>
        </w:tbl>
        <w:p w14:paraId="0E6FC72E" w14:textId="77777777" w:rsidR="005102DF" w:rsidRDefault="005102DF" w:rsidP="005102DF">
          <w:pPr>
            <w:spacing w:line="360" w:lineRule="auto"/>
            <w:rPr>
              <w:b/>
              <w:sz w:val="26"/>
              <w:szCs w:val="26"/>
            </w:rPr>
          </w:pPr>
        </w:p>
        <w:p w14:paraId="5AFF2CD9" w14:textId="72855297" w:rsidR="005102DF" w:rsidRDefault="005102DF" w:rsidP="005102DF">
          <w:pPr>
            <w:spacing w:line="360" w:lineRule="auto"/>
            <w:rPr>
              <w:b/>
              <w:sz w:val="26"/>
              <w:szCs w:val="26"/>
            </w:rPr>
          </w:pPr>
          <w:r>
            <w:rPr>
              <w:b/>
              <w:sz w:val="26"/>
              <w:szCs w:val="26"/>
            </w:rPr>
            <w:t>Tiếng Anh</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42"/>
          </w:tblGrid>
          <w:tr w:rsidR="001C6EBF" w:rsidRPr="005102DF" w14:paraId="09A38EE8" w14:textId="77777777" w:rsidTr="007127CA">
            <w:trPr>
              <w:tblCellSpacing w:w="15" w:type="dxa"/>
            </w:trPr>
            <w:tc>
              <w:tcPr>
                <w:tcW w:w="50" w:type="pct"/>
              </w:tcPr>
              <w:p w14:paraId="43411CAF" w14:textId="77777777" w:rsidR="001C6EBF" w:rsidRPr="005102DF" w:rsidRDefault="001C6EBF" w:rsidP="007127CA">
                <w:pPr>
                  <w:pStyle w:val="Bibliography"/>
                  <w:spacing w:line="360" w:lineRule="auto"/>
                  <w:rPr>
                    <w:noProof/>
                    <w:sz w:val="26"/>
                    <w:szCs w:val="26"/>
                  </w:rPr>
                </w:pPr>
              </w:p>
            </w:tc>
            <w:tc>
              <w:tcPr>
                <w:tcW w:w="0" w:type="auto"/>
              </w:tcPr>
              <w:p w14:paraId="33F64436" w14:textId="77777777" w:rsidR="001C6EBF" w:rsidRPr="005102DF" w:rsidRDefault="001C6EBF" w:rsidP="007127CA">
                <w:pPr>
                  <w:pStyle w:val="Bibliography"/>
                  <w:spacing w:line="360" w:lineRule="auto"/>
                  <w:rPr>
                    <w:noProof/>
                    <w:sz w:val="26"/>
                    <w:szCs w:val="26"/>
                  </w:rPr>
                </w:pPr>
              </w:p>
            </w:tc>
          </w:tr>
          <w:tr w:rsidR="001C6EBF" w:rsidRPr="005102DF" w14:paraId="5A5791DA" w14:textId="77777777" w:rsidTr="007127CA">
            <w:trPr>
              <w:tblCellSpacing w:w="15" w:type="dxa"/>
            </w:trPr>
            <w:tc>
              <w:tcPr>
                <w:tcW w:w="50" w:type="pct"/>
                <w:hideMark/>
              </w:tcPr>
              <w:p w14:paraId="62AE121A" w14:textId="743CD4C1" w:rsidR="001C6EBF" w:rsidRPr="005102DF" w:rsidRDefault="001C6EBF" w:rsidP="007127CA">
                <w:pPr>
                  <w:pStyle w:val="Bibliography"/>
                  <w:spacing w:line="360" w:lineRule="auto"/>
                  <w:rPr>
                    <w:noProof/>
                    <w:sz w:val="26"/>
                    <w:szCs w:val="26"/>
                  </w:rPr>
                </w:pPr>
                <w:r w:rsidRPr="005102DF">
                  <w:rPr>
                    <w:noProof/>
                    <w:sz w:val="26"/>
                    <w:szCs w:val="26"/>
                  </w:rPr>
                  <w:t>[</w:t>
                </w:r>
                <w:r w:rsidR="00B77FAC">
                  <w:rPr>
                    <w:noProof/>
                    <w:sz w:val="26"/>
                    <w:szCs w:val="26"/>
                  </w:rPr>
                  <w:t>3</w:t>
                </w:r>
                <w:r w:rsidRPr="005102DF">
                  <w:rPr>
                    <w:noProof/>
                    <w:sz w:val="26"/>
                    <w:szCs w:val="26"/>
                  </w:rPr>
                  <w:t xml:space="preserve">] </w:t>
                </w:r>
              </w:p>
            </w:tc>
            <w:tc>
              <w:tcPr>
                <w:tcW w:w="0" w:type="auto"/>
                <w:hideMark/>
              </w:tcPr>
              <w:p w14:paraId="4AF955A6" w14:textId="0C5B167A" w:rsidR="001C6EBF" w:rsidRPr="005102DF" w:rsidRDefault="0008202E" w:rsidP="007127CA">
                <w:pPr>
                  <w:pStyle w:val="Bibliography"/>
                  <w:spacing w:line="360" w:lineRule="auto"/>
                  <w:rPr>
                    <w:noProof/>
                    <w:sz w:val="26"/>
                    <w:szCs w:val="26"/>
                  </w:rPr>
                </w:pPr>
                <w:r>
                  <w:rPr>
                    <w:noProof/>
                    <w:sz w:val="26"/>
                    <w:szCs w:val="26"/>
                  </w:rPr>
                  <w:t>GitBook</w:t>
                </w:r>
                <w:r w:rsidR="001C6EBF" w:rsidRPr="005102DF">
                  <w:rPr>
                    <w:noProof/>
                    <w:sz w:val="26"/>
                    <w:szCs w:val="26"/>
                  </w:rPr>
                  <w:t>, "</w:t>
                </w:r>
                <w:r>
                  <w:t xml:space="preserve"> </w:t>
                </w:r>
                <w:r w:rsidRPr="0008202E">
                  <w:rPr>
                    <w:noProof/>
                    <w:sz w:val="26"/>
                    <w:szCs w:val="26"/>
                  </w:rPr>
                  <w:t>Introduction to Continual Learning</w:t>
                </w:r>
                <w:r w:rsidR="001C6EBF" w:rsidRPr="005102DF">
                  <w:rPr>
                    <w:noProof/>
                    <w:sz w:val="26"/>
                    <w:szCs w:val="26"/>
                  </w:rPr>
                  <w:t>"</w:t>
                </w:r>
                <w:r>
                  <w:rPr>
                    <w:noProof/>
                    <w:sz w:val="26"/>
                    <w:szCs w:val="26"/>
                  </w:rPr>
                  <w:t>,</w:t>
                </w:r>
                <w:r w:rsidR="001C6EBF" w:rsidRPr="005102DF">
                  <w:rPr>
                    <w:noProof/>
                    <w:sz w:val="26"/>
                    <w:szCs w:val="26"/>
                  </w:rPr>
                  <w:t xml:space="preserve"> </w:t>
                </w:r>
                <w:r>
                  <w:rPr>
                    <w:noProof/>
                    <w:sz w:val="26"/>
                    <w:szCs w:val="26"/>
                  </w:rPr>
                  <w:t>06/03/</w:t>
                </w:r>
                <w:r w:rsidR="001C6EBF" w:rsidRPr="005102DF">
                  <w:rPr>
                    <w:noProof/>
                    <w:sz w:val="26"/>
                    <w:szCs w:val="26"/>
                  </w:rPr>
                  <w:t xml:space="preserve">2021. Available: </w:t>
                </w:r>
                <w:hyperlink r:id="rId14" w:history="1">
                  <w:r w:rsidR="00223B67">
                    <w:rPr>
                      <w:rStyle w:val="Hyperlink"/>
                      <w:rFonts w:eastAsiaTheme="majorEastAsia"/>
                    </w:rPr>
                    <w:t>Introduction to Continual Learning - Wiki (continualai.org)</w:t>
                  </w:r>
                </w:hyperlink>
              </w:p>
            </w:tc>
          </w:tr>
          <w:tr w:rsidR="001C6EBF" w:rsidRPr="005102DF" w14:paraId="0DA05242" w14:textId="77777777" w:rsidTr="007127CA">
            <w:trPr>
              <w:tblCellSpacing w:w="15" w:type="dxa"/>
            </w:trPr>
            <w:tc>
              <w:tcPr>
                <w:tcW w:w="50" w:type="pct"/>
                <w:hideMark/>
              </w:tcPr>
              <w:p w14:paraId="6C833C26" w14:textId="0B62BC96" w:rsidR="001C6EBF" w:rsidRPr="005102DF" w:rsidRDefault="001C6EBF" w:rsidP="007127CA">
                <w:pPr>
                  <w:pStyle w:val="Bibliography"/>
                  <w:spacing w:line="360" w:lineRule="auto"/>
                  <w:rPr>
                    <w:noProof/>
                    <w:sz w:val="26"/>
                    <w:szCs w:val="26"/>
                  </w:rPr>
                </w:pPr>
                <w:r w:rsidRPr="005102DF">
                  <w:rPr>
                    <w:noProof/>
                    <w:sz w:val="26"/>
                    <w:szCs w:val="26"/>
                  </w:rPr>
                  <w:t>[</w:t>
                </w:r>
                <w:r w:rsidR="00B77FAC">
                  <w:rPr>
                    <w:noProof/>
                    <w:sz w:val="26"/>
                    <w:szCs w:val="26"/>
                  </w:rPr>
                  <w:t>4</w:t>
                </w:r>
                <w:r w:rsidRPr="005102DF">
                  <w:rPr>
                    <w:noProof/>
                    <w:sz w:val="26"/>
                    <w:szCs w:val="26"/>
                  </w:rPr>
                  <w:t xml:space="preserve">] </w:t>
                </w:r>
              </w:p>
            </w:tc>
            <w:tc>
              <w:tcPr>
                <w:tcW w:w="0" w:type="auto"/>
                <w:hideMark/>
              </w:tcPr>
              <w:p w14:paraId="01A7637D" w14:textId="0E2BDDEE" w:rsidR="001C6EBF" w:rsidRPr="005102DF" w:rsidRDefault="0008202E" w:rsidP="007127CA">
                <w:pPr>
                  <w:pStyle w:val="Bibliography"/>
                  <w:spacing w:line="360" w:lineRule="auto"/>
                  <w:rPr>
                    <w:noProof/>
                    <w:sz w:val="26"/>
                    <w:szCs w:val="26"/>
                  </w:rPr>
                </w:pPr>
                <w:r>
                  <w:rPr>
                    <w:noProof/>
                    <w:sz w:val="26"/>
                    <w:szCs w:val="26"/>
                  </w:rPr>
                  <w:t>Goku Mohandas</w:t>
                </w:r>
                <w:r w:rsidR="001C6EBF" w:rsidRPr="005102DF">
                  <w:rPr>
                    <w:noProof/>
                    <w:sz w:val="26"/>
                    <w:szCs w:val="26"/>
                  </w:rPr>
                  <w:t>, "</w:t>
                </w:r>
                <w:r>
                  <w:t xml:space="preserve"> </w:t>
                </w:r>
                <w:r w:rsidRPr="0008202E">
                  <w:rPr>
                    <w:noProof/>
                    <w:sz w:val="26"/>
                    <w:szCs w:val="26"/>
                  </w:rPr>
                  <w:t>Testing Machine Learning Systems: Code, Data and Models</w:t>
                </w:r>
                <w:r w:rsidR="001C6EBF" w:rsidRPr="005102DF">
                  <w:rPr>
                    <w:noProof/>
                    <w:sz w:val="26"/>
                    <w:szCs w:val="26"/>
                  </w:rPr>
                  <w:t xml:space="preserve">" </w:t>
                </w:r>
                <w:r>
                  <w:rPr>
                    <w:noProof/>
                    <w:sz w:val="26"/>
                    <w:szCs w:val="26"/>
                  </w:rPr>
                  <w:t>.</w:t>
                </w:r>
                <w:r w:rsidR="001C6EBF" w:rsidRPr="005102DF">
                  <w:rPr>
                    <w:noProof/>
                    <w:sz w:val="26"/>
                    <w:szCs w:val="26"/>
                  </w:rPr>
                  <w:t xml:space="preserve">Available: </w:t>
                </w:r>
                <w:hyperlink r:id="rId15" w:history="1">
                  <w:r>
                    <w:rPr>
                      <w:rStyle w:val="Hyperlink"/>
                      <w:rFonts w:eastAsiaTheme="majorEastAsia"/>
                    </w:rPr>
                    <w:t>Testing Machine Learning Systems: Code, Data and Models - Made With ML</w:t>
                  </w:r>
                </w:hyperlink>
              </w:p>
            </w:tc>
          </w:tr>
        </w:tbl>
        <w:p w14:paraId="7FBE5147" w14:textId="77777777" w:rsidR="001C6EBF" w:rsidRPr="005102DF" w:rsidRDefault="001C6EBF" w:rsidP="005102DF">
          <w:pPr>
            <w:spacing w:line="360" w:lineRule="auto"/>
            <w:rPr>
              <w:b/>
              <w:sz w:val="26"/>
              <w:szCs w:val="26"/>
            </w:rPr>
          </w:pPr>
        </w:p>
        <w:sdt>
          <w:sdtPr>
            <w:rPr>
              <w:sz w:val="26"/>
              <w:szCs w:val="26"/>
            </w:rPr>
            <w:id w:val="-573587230"/>
            <w:bibliography/>
          </w:sdtPr>
          <w:sdtEndPr>
            <w:rPr>
              <w:sz w:val="24"/>
              <w:szCs w:val="24"/>
            </w:rPr>
          </w:sdtEndPr>
          <w:sdtContent>
            <w:p w14:paraId="36A445EF" w14:textId="77777777" w:rsidR="005102DF" w:rsidRPr="005102DF" w:rsidRDefault="000D2E47" w:rsidP="005102DF">
              <w:pPr>
                <w:spacing w:line="360" w:lineRule="auto"/>
                <w:rPr>
                  <w:rFonts w:eastAsiaTheme="minorHAnsi" w:cstheme="minorBidi"/>
                  <w:noProof/>
                  <w:sz w:val="26"/>
                  <w:szCs w:val="26"/>
                </w:rPr>
              </w:pPr>
              <w:r w:rsidRPr="005102DF">
                <w:rPr>
                  <w:sz w:val="26"/>
                  <w:szCs w:val="26"/>
                </w:rPr>
                <w:fldChar w:fldCharType="begin"/>
              </w:r>
              <w:r w:rsidRPr="005102DF">
                <w:rPr>
                  <w:sz w:val="26"/>
                  <w:szCs w:val="26"/>
                </w:rPr>
                <w:instrText xml:space="preserve"> BIBLIOGRAPHY </w:instrText>
              </w:r>
              <w:r w:rsidRPr="005102DF">
                <w:rPr>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
                <w:gridCol w:w="8986"/>
              </w:tblGrid>
              <w:tr w:rsidR="005102DF" w:rsidRPr="005102DF" w14:paraId="2C5761F1" w14:textId="77777777" w:rsidTr="005102DF">
                <w:trPr>
                  <w:divId w:val="1596211302"/>
                  <w:tblCellSpacing w:w="15" w:type="dxa"/>
                </w:trPr>
                <w:tc>
                  <w:tcPr>
                    <w:tcW w:w="50" w:type="pct"/>
                  </w:tcPr>
                  <w:p w14:paraId="3726C4FD" w14:textId="55E02099" w:rsidR="005102DF" w:rsidRPr="005102DF" w:rsidRDefault="005102DF" w:rsidP="005102DF">
                    <w:pPr>
                      <w:pStyle w:val="Bibliography"/>
                      <w:spacing w:line="360" w:lineRule="auto"/>
                      <w:rPr>
                        <w:noProof/>
                        <w:sz w:val="26"/>
                        <w:szCs w:val="26"/>
                      </w:rPr>
                    </w:pPr>
                  </w:p>
                </w:tc>
                <w:tc>
                  <w:tcPr>
                    <w:tcW w:w="0" w:type="auto"/>
                  </w:tcPr>
                  <w:p w14:paraId="655FEEC1" w14:textId="7BD92EAA" w:rsidR="005102DF" w:rsidRPr="005102DF" w:rsidRDefault="005102DF" w:rsidP="005102DF">
                    <w:pPr>
                      <w:pStyle w:val="Bibliography"/>
                      <w:spacing w:line="360" w:lineRule="auto"/>
                      <w:rPr>
                        <w:noProof/>
                        <w:sz w:val="26"/>
                        <w:szCs w:val="26"/>
                      </w:rPr>
                    </w:pPr>
                  </w:p>
                </w:tc>
              </w:tr>
              <w:tr w:rsidR="005102DF" w:rsidRPr="005102DF" w14:paraId="3CF6DE2B" w14:textId="77777777" w:rsidTr="001C6EBF">
                <w:trPr>
                  <w:divId w:val="1596211302"/>
                  <w:tblCellSpacing w:w="15" w:type="dxa"/>
                </w:trPr>
                <w:tc>
                  <w:tcPr>
                    <w:tcW w:w="50" w:type="pct"/>
                  </w:tcPr>
                  <w:p w14:paraId="2F552FBF" w14:textId="0586D770" w:rsidR="005102DF" w:rsidRPr="005102DF" w:rsidRDefault="005102DF" w:rsidP="005102DF">
                    <w:pPr>
                      <w:pStyle w:val="Bibliography"/>
                      <w:spacing w:line="360" w:lineRule="auto"/>
                      <w:rPr>
                        <w:noProof/>
                        <w:sz w:val="26"/>
                        <w:szCs w:val="26"/>
                      </w:rPr>
                    </w:pPr>
                  </w:p>
                </w:tc>
                <w:tc>
                  <w:tcPr>
                    <w:tcW w:w="0" w:type="auto"/>
                  </w:tcPr>
                  <w:p w14:paraId="72157A04" w14:textId="4A7BAC1E" w:rsidR="005102DF" w:rsidRPr="005102DF" w:rsidRDefault="005102DF" w:rsidP="005102DF">
                    <w:pPr>
                      <w:pStyle w:val="Bibliography"/>
                      <w:spacing w:line="360" w:lineRule="auto"/>
                      <w:rPr>
                        <w:noProof/>
                        <w:sz w:val="26"/>
                        <w:szCs w:val="26"/>
                      </w:rPr>
                    </w:pPr>
                  </w:p>
                </w:tc>
              </w:tr>
              <w:tr w:rsidR="005102DF" w:rsidRPr="005102DF" w14:paraId="27311B47" w14:textId="77777777" w:rsidTr="001C6EBF">
                <w:trPr>
                  <w:divId w:val="1596211302"/>
                  <w:tblCellSpacing w:w="15" w:type="dxa"/>
                </w:trPr>
                <w:tc>
                  <w:tcPr>
                    <w:tcW w:w="50" w:type="pct"/>
                  </w:tcPr>
                  <w:p w14:paraId="65B5F50E" w14:textId="23AB0256" w:rsidR="005102DF" w:rsidRPr="005102DF" w:rsidRDefault="005102DF" w:rsidP="005102DF">
                    <w:pPr>
                      <w:pStyle w:val="Bibliography"/>
                      <w:spacing w:line="360" w:lineRule="auto"/>
                      <w:rPr>
                        <w:noProof/>
                        <w:sz w:val="26"/>
                        <w:szCs w:val="26"/>
                      </w:rPr>
                    </w:pPr>
                  </w:p>
                </w:tc>
                <w:tc>
                  <w:tcPr>
                    <w:tcW w:w="0" w:type="auto"/>
                  </w:tcPr>
                  <w:p w14:paraId="10870756" w14:textId="2103A3AE" w:rsidR="005102DF" w:rsidRPr="005102DF" w:rsidRDefault="005102DF" w:rsidP="005102DF">
                    <w:pPr>
                      <w:pStyle w:val="Bibliography"/>
                      <w:spacing w:line="360" w:lineRule="auto"/>
                      <w:rPr>
                        <w:noProof/>
                        <w:sz w:val="26"/>
                        <w:szCs w:val="26"/>
                      </w:rPr>
                    </w:pPr>
                  </w:p>
                </w:tc>
              </w:tr>
              <w:tr w:rsidR="005102DF" w:rsidRPr="005102DF" w14:paraId="4B7FB2C1" w14:textId="77777777" w:rsidTr="001C6EBF">
                <w:trPr>
                  <w:divId w:val="1596211302"/>
                  <w:tblCellSpacing w:w="15" w:type="dxa"/>
                </w:trPr>
                <w:tc>
                  <w:tcPr>
                    <w:tcW w:w="50" w:type="pct"/>
                  </w:tcPr>
                  <w:p w14:paraId="21F02CA4" w14:textId="4D262C01" w:rsidR="005102DF" w:rsidRPr="005102DF" w:rsidRDefault="005102DF" w:rsidP="005102DF">
                    <w:pPr>
                      <w:pStyle w:val="Bibliography"/>
                      <w:spacing w:line="360" w:lineRule="auto"/>
                      <w:rPr>
                        <w:noProof/>
                        <w:sz w:val="26"/>
                        <w:szCs w:val="26"/>
                      </w:rPr>
                    </w:pPr>
                  </w:p>
                </w:tc>
                <w:tc>
                  <w:tcPr>
                    <w:tcW w:w="0" w:type="auto"/>
                  </w:tcPr>
                  <w:p w14:paraId="15ED4BC0" w14:textId="1BE3C666" w:rsidR="005102DF" w:rsidRPr="005102DF" w:rsidRDefault="005102DF" w:rsidP="005102DF"/>
                </w:tc>
              </w:tr>
            </w:tbl>
            <w:p w14:paraId="7CF9842E" w14:textId="77777777" w:rsidR="005102DF" w:rsidRPr="005102DF" w:rsidRDefault="005102DF" w:rsidP="005102DF">
              <w:pPr>
                <w:spacing w:line="360" w:lineRule="auto"/>
                <w:divId w:val="1596211302"/>
                <w:rPr>
                  <w:noProof/>
                  <w:sz w:val="26"/>
                  <w:szCs w:val="26"/>
                </w:rPr>
              </w:pPr>
            </w:p>
            <w:p w14:paraId="5ABFE98F" w14:textId="46BABEA0" w:rsidR="004142B4" w:rsidRPr="009B2316" w:rsidRDefault="000D2E47" w:rsidP="005102DF">
              <w:pPr>
                <w:spacing w:line="360" w:lineRule="auto"/>
              </w:pPr>
              <w:r w:rsidRPr="005102DF">
                <w:rPr>
                  <w:b/>
                  <w:bCs/>
                  <w:noProof/>
                  <w:sz w:val="26"/>
                  <w:szCs w:val="26"/>
                </w:rPr>
                <w:fldChar w:fldCharType="end"/>
              </w:r>
            </w:p>
          </w:sdtContent>
        </w:sdt>
      </w:sdtContent>
    </w:sdt>
    <w:p w14:paraId="7DBDC99B" w14:textId="77777777" w:rsidR="007B7FF5" w:rsidRDefault="007B7FF5" w:rsidP="00650D6A">
      <w:pPr>
        <w:spacing w:line="360" w:lineRule="auto"/>
        <w:ind w:left="360" w:firstLine="360"/>
        <w:rPr>
          <w:b/>
          <w:sz w:val="26"/>
          <w:szCs w:val="26"/>
        </w:rPr>
      </w:pPr>
    </w:p>
    <w:sectPr w:rsidR="007B7FF5"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6292A" w14:textId="77777777" w:rsidR="000246B7" w:rsidRDefault="000246B7" w:rsidP="00453AB1">
      <w:r>
        <w:separator/>
      </w:r>
    </w:p>
  </w:endnote>
  <w:endnote w:type="continuationSeparator" w:id="0">
    <w:p w14:paraId="1CD78F23" w14:textId="77777777" w:rsidR="000246B7" w:rsidRDefault="000246B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8F462" w14:textId="77777777" w:rsidR="000246B7" w:rsidRDefault="000246B7" w:rsidP="00453AB1">
      <w:r>
        <w:separator/>
      </w:r>
    </w:p>
  </w:footnote>
  <w:footnote w:type="continuationSeparator" w:id="0">
    <w:p w14:paraId="21C6410A" w14:textId="77777777" w:rsidR="000246B7" w:rsidRDefault="000246B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8368" w14:textId="77777777" w:rsidR="000606DB" w:rsidRDefault="000606DB">
    <w:pPr>
      <w:pStyle w:val="Header"/>
      <w:jc w:val="center"/>
    </w:pPr>
  </w:p>
  <w:p w14:paraId="1DCCF9A9" w14:textId="77777777" w:rsidR="000606DB" w:rsidRDefault="000606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3A2" w14:textId="77777777" w:rsidR="000606DB" w:rsidRDefault="000606DB">
    <w:pPr>
      <w:pStyle w:val="Header"/>
      <w:jc w:val="center"/>
    </w:pPr>
  </w:p>
  <w:p w14:paraId="46D561A0" w14:textId="77777777" w:rsidR="000606DB" w:rsidRDefault="000606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6FEA363" w14:textId="77777777" w:rsidR="000606DB" w:rsidRDefault="000606DB">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21CF030E" w14:textId="77777777" w:rsidR="000606DB" w:rsidRDefault="000606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4872390" w14:textId="77777777" w:rsidR="000606DB" w:rsidRDefault="000606DB">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0F6C3065" w14:textId="77777777" w:rsidR="000606DB" w:rsidRDefault="00060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6.5pt;height:11.25pt;visibility:visible;mso-wrap-style:square" o:bullet="t">
        <v:imagedata r:id="rId1" o:title=""/>
      </v:shape>
    </w:pict>
  </w:numPicBullet>
  <w:numPicBullet w:numPicBulletId="1">
    <w:pict>
      <v:shape id="_x0000_i1069" type="#_x0000_t75" style="width:9pt;height:11.25pt;visibility:visible;mso-wrap-style:square" o:bullet="t">
        <v:imagedata r:id="rId2" o:title=""/>
      </v:shape>
    </w:pict>
  </w:numPicBullet>
  <w:numPicBullet w:numPicBulletId="2">
    <w:pict>
      <v:shape id="_x0000_i1070" type="#_x0000_t75" style="width:28.5pt;height:14.25pt;visibility:visible;mso-wrap-style:square" o:bullet="t">
        <v:imagedata r:id="rId3" o:title=""/>
      </v:shape>
    </w:pict>
  </w:numPicBullet>
  <w:numPicBullet w:numPicBulletId="3">
    <w:pict>
      <v:shape id="_x0000_i1071" type="#_x0000_t75" style="width:36pt;height:15.75pt;visibility:visible;mso-wrap-style:square" o:bullet="t">
        <v:imagedata r:id="rId4" o:title=""/>
      </v:shape>
    </w:pict>
  </w:numPicBullet>
  <w:numPicBullet w:numPicBulletId="4">
    <w:pict>
      <v:shape id="_x0000_i1072" type="#_x0000_t75" style="width:9pt;height:14.25pt;visibility:visible;mso-wrap-style:square" o:bullet="t">
        <v:imagedata r:id="rId5" o:title=""/>
      </v:shape>
    </w:pict>
  </w:numPicBullet>
  <w:numPicBullet w:numPicBulletId="5">
    <w:pict>
      <v:shape id="_x0000_i1073" type="#_x0000_t75" style="width:9pt;height:11.25pt;visibility:visible;mso-wrap-style:square" o:bullet="t">
        <v:imagedata r:id="rId6" o:title=""/>
      </v:shape>
    </w:pict>
  </w:numPicBullet>
  <w:abstractNum w:abstractNumId="0" w15:restartNumberingAfterBreak="0">
    <w:nsid w:val="00835339"/>
    <w:multiLevelType w:val="hybridMultilevel"/>
    <w:tmpl w:val="DD92E4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7355C4"/>
    <w:multiLevelType w:val="hybridMultilevel"/>
    <w:tmpl w:val="29C6D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13A00"/>
    <w:multiLevelType w:val="hybridMultilevel"/>
    <w:tmpl w:val="8B2A44A2"/>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48D4220"/>
    <w:multiLevelType w:val="hybridMultilevel"/>
    <w:tmpl w:val="2DC071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F97EEA"/>
    <w:multiLevelType w:val="hybridMultilevel"/>
    <w:tmpl w:val="74B4A1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0AC84479"/>
    <w:multiLevelType w:val="hybridMultilevel"/>
    <w:tmpl w:val="0B8A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7B562E"/>
    <w:multiLevelType w:val="hybridMultilevel"/>
    <w:tmpl w:val="DD56EBF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0DEC5A42"/>
    <w:multiLevelType w:val="hybridMultilevel"/>
    <w:tmpl w:val="D48A5B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47D2FD0"/>
    <w:multiLevelType w:val="multilevel"/>
    <w:tmpl w:val="E92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8660C"/>
    <w:multiLevelType w:val="hybridMultilevel"/>
    <w:tmpl w:val="66F411B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192E3DE5"/>
    <w:multiLevelType w:val="hybridMultilevel"/>
    <w:tmpl w:val="91F875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9FD3CB5"/>
    <w:multiLevelType w:val="hybridMultilevel"/>
    <w:tmpl w:val="646A97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660CE"/>
    <w:multiLevelType w:val="hybridMultilevel"/>
    <w:tmpl w:val="31F869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5233F4"/>
    <w:multiLevelType w:val="multilevel"/>
    <w:tmpl w:val="871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16FFF"/>
    <w:multiLevelType w:val="hybridMultilevel"/>
    <w:tmpl w:val="D1CE4B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2E9C5492"/>
    <w:multiLevelType w:val="hybridMultilevel"/>
    <w:tmpl w:val="48EE68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2ECC0213"/>
    <w:multiLevelType w:val="hybridMultilevel"/>
    <w:tmpl w:val="98C8A2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15D765D"/>
    <w:multiLevelType w:val="hybridMultilevel"/>
    <w:tmpl w:val="2A30F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EA2B26"/>
    <w:multiLevelType w:val="hybridMultilevel"/>
    <w:tmpl w:val="348641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9731D81"/>
    <w:multiLevelType w:val="hybridMultilevel"/>
    <w:tmpl w:val="AD64591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27382E"/>
    <w:multiLevelType w:val="hybridMultilevel"/>
    <w:tmpl w:val="FBE65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B82FC6"/>
    <w:multiLevelType w:val="hybridMultilevel"/>
    <w:tmpl w:val="FADAFF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B182F06"/>
    <w:multiLevelType w:val="hybridMultilevel"/>
    <w:tmpl w:val="5AB8C80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4B775964"/>
    <w:multiLevelType w:val="hybridMultilevel"/>
    <w:tmpl w:val="2AE6225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1E3768"/>
    <w:multiLevelType w:val="hybridMultilevel"/>
    <w:tmpl w:val="F54292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45169B8"/>
    <w:multiLevelType w:val="hybridMultilevel"/>
    <w:tmpl w:val="BEDCA086"/>
    <w:lvl w:ilvl="0" w:tplc="C7FCB3A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D14DC"/>
    <w:multiLevelType w:val="hybridMultilevel"/>
    <w:tmpl w:val="ED2E9B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AA66760"/>
    <w:multiLevelType w:val="hybridMultilevel"/>
    <w:tmpl w:val="2FFA0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01358F"/>
    <w:multiLevelType w:val="hybridMultilevel"/>
    <w:tmpl w:val="ABEE535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6" w15:restartNumberingAfterBreak="0">
    <w:nsid w:val="615B1919"/>
    <w:multiLevelType w:val="hybridMultilevel"/>
    <w:tmpl w:val="983A8E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645612D1"/>
    <w:multiLevelType w:val="hybridMultilevel"/>
    <w:tmpl w:val="210417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F4A2E"/>
    <w:multiLevelType w:val="hybridMultilevel"/>
    <w:tmpl w:val="045204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7BE287F"/>
    <w:multiLevelType w:val="hybridMultilevel"/>
    <w:tmpl w:val="98C40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C31682E"/>
    <w:multiLevelType w:val="hybridMultilevel"/>
    <w:tmpl w:val="E876B5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0CE6362"/>
    <w:multiLevelType w:val="hybridMultilevel"/>
    <w:tmpl w:val="EC60B0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DD5B2E"/>
    <w:multiLevelType w:val="hybridMultilevel"/>
    <w:tmpl w:val="8CCA89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A925C6"/>
    <w:multiLevelType w:val="hybridMultilevel"/>
    <w:tmpl w:val="894800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F50E85"/>
    <w:multiLevelType w:val="hybridMultilevel"/>
    <w:tmpl w:val="5F34CD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15:restartNumberingAfterBreak="0">
    <w:nsid w:val="7D882A72"/>
    <w:multiLevelType w:val="hybridMultilevel"/>
    <w:tmpl w:val="3A36B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167043">
    <w:abstractNumId w:val="5"/>
  </w:num>
  <w:num w:numId="2" w16cid:durableId="832994484">
    <w:abstractNumId w:val="29"/>
  </w:num>
  <w:num w:numId="3" w16cid:durableId="1302924003">
    <w:abstractNumId w:val="38"/>
  </w:num>
  <w:num w:numId="4" w16cid:durableId="527332480">
    <w:abstractNumId w:val="47"/>
  </w:num>
  <w:num w:numId="5" w16cid:durableId="109132099">
    <w:abstractNumId w:val="2"/>
  </w:num>
  <w:num w:numId="6" w16cid:durableId="1249080200">
    <w:abstractNumId w:val="15"/>
  </w:num>
  <w:num w:numId="7" w16cid:durableId="1490949572">
    <w:abstractNumId w:val="32"/>
  </w:num>
  <w:num w:numId="8" w16cid:durableId="1074669035">
    <w:abstractNumId w:val="43"/>
  </w:num>
  <w:num w:numId="9" w16cid:durableId="44107378">
    <w:abstractNumId w:val="6"/>
  </w:num>
  <w:num w:numId="10" w16cid:durableId="718821712">
    <w:abstractNumId w:val="24"/>
  </w:num>
  <w:num w:numId="11" w16cid:durableId="418140383">
    <w:abstractNumId w:val="45"/>
  </w:num>
  <w:num w:numId="12" w16cid:durableId="441414643">
    <w:abstractNumId w:val="37"/>
  </w:num>
  <w:num w:numId="13" w16cid:durableId="2014606274">
    <w:abstractNumId w:val="19"/>
  </w:num>
  <w:num w:numId="14" w16cid:durableId="1317958002">
    <w:abstractNumId w:val="46"/>
  </w:num>
  <w:num w:numId="15" w16cid:durableId="820922672">
    <w:abstractNumId w:val="44"/>
  </w:num>
  <w:num w:numId="16" w16cid:durableId="1743601103">
    <w:abstractNumId w:val="12"/>
  </w:num>
  <w:num w:numId="17" w16cid:durableId="688067526">
    <w:abstractNumId w:val="28"/>
  </w:num>
  <w:num w:numId="18" w16cid:durableId="445927496">
    <w:abstractNumId w:val="0"/>
  </w:num>
  <w:num w:numId="19" w16cid:durableId="627976531">
    <w:abstractNumId w:val="22"/>
  </w:num>
  <w:num w:numId="20" w16cid:durableId="1928032132">
    <w:abstractNumId w:val="11"/>
  </w:num>
  <w:num w:numId="21" w16cid:durableId="920404717">
    <w:abstractNumId w:val="42"/>
  </w:num>
  <w:num w:numId="22" w16cid:durableId="334652593">
    <w:abstractNumId w:val="17"/>
  </w:num>
  <w:num w:numId="23" w16cid:durableId="1257666665">
    <w:abstractNumId w:val="26"/>
  </w:num>
  <w:num w:numId="24" w16cid:durableId="1567570921">
    <w:abstractNumId w:val="33"/>
  </w:num>
  <w:num w:numId="25" w16cid:durableId="2114587841">
    <w:abstractNumId w:val="21"/>
  </w:num>
  <w:num w:numId="26" w16cid:durableId="1980571260">
    <w:abstractNumId w:val="25"/>
  </w:num>
  <w:num w:numId="27" w16cid:durableId="449250426">
    <w:abstractNumId w:val="8"/>
  </w:num>
  <w:num w:numId="28" w16cid:durableId="1399938894">
    <w:abstractNumId w:val="1"/>
  </w:num>
  <w:num w:numId="29" w16cid:durableId="1344747076">
    <w:abstractNumId w:val="20"/>
  </w:num>
  <w:num w:numId="30" w16cid:durableId="1051924080">
    <w:abstractNumId w:val="10"/>
  </w:num>
  <w:num w:numId="31" w16cid:durableId="471337986">
    <w:abstractNumId w:val="39"/>
  </w:num>
  <w:num w:numId="32" w16cid:durableId="904753484">
    <w:abstractNumId w:val="49"/>
  </w:num>
  <w:num w:numId="33" w16cid:durableId="1407528588">
    <w:abstractNumId w:val="31"/>
  </w:num>
  <w:num w:numId="34" w16cid:durableId="1040782164">
    <w:abstractNumId w:val="16"/>
  </w:num>
  <w:num w:numId="35" w16cid:durableId="56828546">
    <w:abstractNumId w:val="13"/>
  </w:num>
  <w:num w:numId="36" w16cid:durableId="1877884258">
    <w:abstractNumId w:val="14"/>
  </w:num>
  <w:num w:numId="37" w16cid:durableId="2111076372">
    <w:abstractNumId w:val="9"/>
  </w:num>
  <w:num w:numId="38" w16cid:durableId="923687891">
    <w:abstractNumId w:val="40"/>
  </w:num>
  <w:num w:numId="39" w16cid:durableId="1425226925">
    <w:abstractNumId w:val="4"/>
  </w:num>
  <w:num w:numId="40" w16cid:durableId="1871841533">
    <w:abstractNumId w:val="3"/>
  </w:num>
  <w:num w:numId="41" w16cid:durableId="50423626">
    <w:abstractNumId w:val="27"/>
  </w:num>
  <w:num w:numId="42" w16cid:durableId="1862820125">
    <w:abstractNumId w:val="35"/>
  </w:num>
  <w:num w:numId="43" w16cid:durableId="419062878">
    <w:abstractNumId w:val="23"/>
  </w:num>
  <w:num w:numId="44" w16cid:durableId="1990017876">
    <w:abstractNumId w:val="18"/>
  </w:num>
  <w:num w:numId="45" w16cid:durableId="1204441172">
    <w:abstractNumId w:val="36"/>
  </w:num>
  <w:num w:numId="46" w16cid:durableId="241373771">
    <w:abstractNumId w:val="7"/>
  </w:num>
  <w:num w:numId="47" w16cid:durableId="1365987125">
    <w:abstractNumId w:val="48"/>
  </w:num>
  <w:num w:numId="48" w16cid:durableId="2120566883">
    <w:abstractNumId w:val="30"/>
  </w:num>
  <w:num w:numId="49" w16cid:durableId="1527405720">
    <w:abstractNumId w:val="41"/>
  </w:num>
  <w:num w:numId="50" w16cid:durableId="13526856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CE"/>
    <w:rsid w:val="00000FCE"/>
    <w:rsid w:val="000231F6"/>
    <w:rsid w:val="00024496"/>
    <w:rsid w:val="000246B7"/>
    <w:rsid w:val="00035BBF"/>
    <w:rsid w:val="000425EA"/>
    <w:rsid w:val="0006060D"/>
    <w:rsid w:val="000606DB"/>
    <w:rsid w:val="0006197C"/>
    <w:rsid w:val="0008202E"/>
    <w:rsid w:val="000A53F8"/>
    <w:rsid w:val="000A747B"/>
    <w:rsid w:val="000D2E47"/>
    <w:rsid w:val="000D2EA2"/>
    <w:rsid w:val="0011156E"/>
    <w:rsid w:val="00123149"/>
    <w:rsid w:val="001269F3"/>
    <w:rsid w:val="00143833"/>
    <w:rsid w:val="001619E4"/>
    <w:rsid w:val="00177BD0"/>
    <w:rsid w:val="001847D5"/>
    <w:rsid w:val="00193C29"/>
    <w:rsid w:val="001B4AF8"/>
    <w:rsid w:val="001B76F8"/>
    <w:rsid w:val="001C2F20"/>
    <w:rsid w:val="001C6EBF"/>
    <w:rsid w:val="001E6872"/>
    <w:rsid w:val="0020426E"/>
    <w:rsid w:val="00207DC2"/>
    <w:rsid w:val="00212C03"/>
    <w:rsid w:val="00223B67"/>
    <w:rsid w:val="00237602"/>
    <w:rsid w:val="00240C56"/>
    <w:rsid w:val="00252F26"/>
    <w:rsid w:val="00291721"/>
    <w:rsid w:val="002A7BA8"/>
    <w:rsid w:val="002C3926"/>
    <w:rsid w:val="002C4673"/>
    <w:rsid w:val="002D5B25"/>
    <w:rsid w:val="002D796D"/>
    <w:rsid w:val="002E0EDB"/>
    <w:rsid w:val="002E28B3"/>
    <w:rsid w:val="002F434D"/>
    <w:rsid w:val="00301178"/>
    <w:rsid w:val="003218FF"/>
    <w:rsid w:val="00324A22"/>
    <w:rsid w:val="00350621"/>
    <w:rsid w:val="00374051"/>
    <w:rsid w:val="0037687A"/>
    <w:rsid w:val="003770CE"/>
    <w:rsid w:val="003847AB"/>
    <w:rsid w:val="0038692D"/>
    <w:rsid w:val="003A5064"/>
    <w:rsid w:val="003B58B7"/>
    <w:rsid w:val="003C1B4D"/>
    <w:rsid w:val="003F22EE"/>
    <w:rsid w:val="00402F64"/>
    <w:rsid w:val="00407618"/>
    <w:rsid w:val="004142B4"/>
    <w:rsid w:val="00426571"/>
    <w:rsid w:val="00433492"/>
    <w:rsid w:val="00450177"/>
    <w:rsid w:val="00452545"/>
    <w:rsid w:val="00453AB1"/>
    <w:rsid w:val="00462061"/>
    <w:rsid w:val="00471CCE"/>
    <w:rsid w:val="004761BD"/>
    <w:rsid w:val="004917EF"/>
    <w:rsid w:val="004926CB"/>
    <w:rsid w:val="004A0690"/>
    <w:rsid w:val="004A5226"/>
    <w:rsid w:val="004A78DF"/>
    <w:rsid w:val="004A7C39"/>
    <w:rsid w:val="004C29F7"/>
    <w:rsid w:val="004E261A"/>
    <w:rsid w:val="004E3C16"/>
    <w:rsid w:val="004F0D9A"/>
    <w:rsid w:val="00500820"/>
    <w:rsid w:val="005102DF"/>
    <w:rsid w:val="00511F2C"/>
    <w:rsid w:val="0051640C"/>
    <w:rsid w:val="00524792"/>
    <w:rsid w:val="00535523"/>
    <w:rsid w:val="005434A8"/>
    <w:rsid w:val="00543B93"/>
    <w:rsid w:val="00544F5F"/>
    <w:rsid w:val="0054694A"/>
    <w:rsid w:val="0055256D"/>
    <w:rsid w:val="00563BB8"/>
    <w:rsid w:val="00583D27"/>
    <w:rsid w:val="0059043F"/>
    <w:rsid w:val="00593511"/>
    <w:rsid w:val="005B0C10"/>
    <w:rsid w:val="005C5925"/>
    <w:rsid w:val="005D5C20"/>
    <w:rsid w:val="005D7741"/>
    <w:rsid w:val="005E4668"/>
    <w:rsid w:val="005E53C7"/>
    <w:rsid w:val="005F1F43"/>
    <w:rsid w:val="00602D94"/>
    <w:rsid w:val="00617D01"/>
    <w:rsid w:val="00625897"/>
    <w:rsid w:val="006345F6"/>
    <w:rsid w:val="0064189C"/>
    <w:rsid w:val="006506E7"/>
    <w:rsid w:val="00650D6A"/>
    <w:rsid w:val="00666CF8"/>
    <w:rsid w:val="00673EBB"/>
    <w:rsid w:val="0067545E"/>
    <w:rsid w:val="00680032"/>
    <w:rsid w:val="006A2113"/>
    <w:rsid w:val="006D3E00"/>
    <w:rsid w:val="006E3170"/>
    <w:rsid w:val="006E4664"/>
    <w:rsid w:val="007038FB"/>
    <w:rsid w:val="0071728A"/>
    <w:rsid w:val="00734680"/>
    <w:rsid w:val="00737340"/>
    <w:rsid w:val="00754AC5"/>
    <w:rsid w:val="00755B66"/>
    <w:rsid w:val="00757758"/>
    <w:rsid w:val="0077247D"/>
    <w:rsid w:val="00782A5C"/>
    <w:rsid w:val="00791EED"/>
    <w:rsid w:val="007940AA"/>
    <w:rsid w:val="007A4EAB"/>
    <w:rsid w:val="007B1A23"/>
    <w:rsid w:val="007B7FF5"/>
    <w:rsid w:val="007D72F0"/>
    <w:rsid w:val="007D7CFE"/>
    <w:rsid w:val="007E40D8"/>
    <w:rsid w:val="007E6AB9"/>
    <w:rsid w:val="007E7FF7"/>
    <w:rsid w:val="007F25F4"/>
    <w:rsid w:val="007F414D"/>
    <w:rsid w:val="007F695F"/>
    <w:rsid w:val="008051BC"/>
    <w:rsid w:val="008139EA"/>
    <w:rsid w:val="0081594D"/>
    <w:rsid w:val="008320E2"/>
    <w:rsid w:val="008332EC"/>
    <w:rsid w:val="0084662F"/>
    <w:rsid w:val="00846D32"/>
    <w:rsid w:val="00867C2D"/>
    <w:rsid w:val="008711BC"/>
    <w:rsid w:val="00872E8F"/>
    <w:rsid w:val="00873698"/>
    <w:rsid w:val="00873CAD"/>
    <w:rsid w:val="0087479F"/>
    <w:rsid w:val="00880D36"/>
    <w:rsid w:val="00884BAE"/>
    <w:rsid w:val="00887446"/>
    <w:rsid w:val="00893AED"/>
    <w:rsid w:val="008A36ED"/>
    <w:rsid w:val="008A6086"/>
    <w:rsid w:val="008E0075"/>
    <w:rsid w:val="008E349A"/>
    <w:rsid w:val="008E3967"/>
    <w:rsid w:val="008E4A9F"/>
    <w:rsid w:val="008E6453"/>
    <w:rsid w:val="008F751A"/>
    <w:rsid w:val="009130BB"/>
    <w:rsid w:val="0092382A"/>
    <w:rsid w:val="00925B5D"/>
    <w:rsid w:val="00925B84"/>
    <w:rsid w:val="00927374"/>
    <w:rsid w:val="00934F31"/>
    <w:rsid w:val="00942B81"/>
    <w:rsid w:val="0096018D"/>
    <w:rsid w:val="00965C54"/>
    <w:rsid w:val="009B0DB3"/>
    <w:rsid w:val="009B2316"/>
    <w:rsid w:val="009D6E7C"/>
    <w:rsid w:val="009E7952"/>
    <w:rsid w:val="009F1B33"/>
    <w:rsid w:val="00A16B12"/>
    <w:rsid w:val="00A32081"/>
    <w:rsid w:val="00A40ACB"/>
    <w:rsid w:val="00A508A6"/>
    <w:rsid w:val="00A561C1"/>
    <w:rsid w:val="00A81F02"/>
    <w:rsid w:val="00A85A50"/>
    <w:rsid w:val="00A92454"/>
    <w:rsid w:val="00A933A7"/>
    <w:rsid w:val="00A94B3B"/>
    <w:rsid w:val="00A96105"/>
    <w:rsid w:val="00AA3623"/>
    <w:rsid w:val="00AA6A34"/>
    <w:rsid w:val="00AB3A83"/>
    <w:rsid w:val="00AC023A"/>
    <w:rsid w:val="00AF6DD9"/>
    <w:rsid w:val="00B02069"/>
    <w:rsid w:val="00B118C8"/>
    <w:rsid w:val="00B338FF"/>
    <w:rsid w:val="00B43FE9"/>
    <w:rsid w:val="00B47631"/>
    <w:rsid w:val="00B64C21"/>
    <w:rsid w:val="00B77FAC"/>
    <w:rsid w:val="00B8489D"/>
    <w:rsid w:val="00B94643"/>
    <w:rsid w:val="00BB0AB4"/>
    <w:rsid w:val="00BB1023"/>
    <w:rsid w:val="00BB22D6"/>
    <w:rsid w:val="00BB2B2A"/>
    <w:rsid w:val="00BB2CEA"/>
    <w:rsid w:val="00BB4490"/>
    <w:rsid w:val="00BC5735"/>
    <w:rsid w:val="00C05009"/>
    <w:rsid w:val="00C2027B"/>
    <w:rsid w:val="00C41173"/>
    <w:rsid w:val="00C41228"/>
    <w:rsid w:val="00C46831"/>
    <w:rsid w:val="00C56904"/>
    <w:rsid w:val="00C66D02"/>
    <w:rsid w:val="00C70A1B"/>
    <w:rsid w:val="00C75086"/>
    <w:rsid w:val="00C92B88"/>
    <w:rsid w:val="00CA0AE5"/>
    <w:rsid w:val="00CA1C39"/>
    <w:rsid w:val="00CA3D87"/>
    <w:rsid w:val="00CA5B98"/>
    <w:rsid w:val="00CB06BD"/>
    <w:rsid w:val="00CB5913"/>
    <w:rsid w:val="00CC4C5D"/>
    <w:rsid w:val="00CD13EC"/>
    <w:rsid w:val="00CD410D"/>
    <w:rsid w:val="00CD42E8"/>
    <w:rsid w:val="00CE2E5C"/>
    <w:rsid w:val="00CE5555"/>
    <w:rsid w:val="00CF3B64"/>
    <w:rsid w:val="00D1112B"/>
    <w:rsid w:val="00D167FF"/>
    <w:rsid w:val="00D21109"/>
    <w:rsid w:val="00D22361"/>
    <w:rsid w:val="00D255C5"/>
    <w:rsid w:val="00D258D4"/>
    <w:rsid w:val="00D42EA4"/>
    <w:rsid w:val="00D44D53"/>
    <w:rsid w:val="00D519E4"/>
    <w:rsid w:val="00D55549"/>
    <w:rsid w:val="00D62179"/>
    <w:rsid w:val="00D92F0F"/>
    <w:rsid w:val="00D9696B"/>
    <w:rsid w:val="00DA5E75"/>
    <w:rsid w:val="00DB3627"/>
    <w:rsid w:val="00DB7595"/>
    <w:rsid w:val="00DC2276"/>
    <w:rsid w:val="00DC6C17"/>
    <w:rsid w:val="00DC6D08"/>
    <w:rsid w:val="00DD65EC"/>
    <w:rsid w:val="00DE1A03"/>
    <w:rsid w:val="00DE6863"/>
    <w:rsid w:val="00DE762B"/>
    <w:rsid w:val="00E0179F"/>
    <w:rsid w:val="00E034B7"/>
    <w:rsid w:val="00E3459A"/>
    <w:rsid w:val="00E3529F"/>
    <w:rsid w:val="00E36A4E"/>
    <w:rsid w:val="00E41A7B"/>
    <w:rsid w:val="00E665E3"/>
    <w:rsid w:val="00E907FB"/>
    <w:rsid w:val="00E95C59"/>
    <w:rsid w:val="00EB3B42"/>
    <w:rsid w:val="00EB464A"/>
    <w:rsid w:val="00EB5B49"/>
    <w:rsid w:val="00EE0F3B"/>
    <w:rsid w:val="00EF2969"/>
    <w:rsid w:val="00F05A7E"/>
    <w:rsid w:val="00F41301"/>
    <w:rsid w:val="00F51A08"/>
    <w:rsid w:val="00F534BE"/>
    <w:rsid w:val="00F60A10"/>
    <w:rsid w:val="00F6183C"/>
    <w:rsid w:val="00F6253D"/>
    <w:rsid w:val="00F64485"/>
    <w:rsid w:val="00F64F37"/>
    <w:rsid w:val="00F661D6"/>
    <w:rsid w:val="00F67E32"/>
    <w:rsid w:val="00FA0719"/>
    <w:rsid w:val="00FB04F4"/>
    <w:rsid w:val="00FB0E93"/>
    <w:rsid w:val="00FB7630"/>
    <w:rsid w:val="00FC1790"/>
    <w:rsid w:val="00FD2524"/>
    <w:rsid w:val="00FD4309"/>
    <w:rsid w:val="00FF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81EC515"/>
  <w15:docId w15:val="{E07E8863-2957-4FBF-BF12-BF57DFD0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E41A7B"/>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4142B4"/>
    <w:rPr>
      <w:color w:val="605E5C"/>
      <w:shd w:val="clear" w:color="auto" w:fill="E1DFDD"/>
    </w:rPr>
  </w:style>
  <w:style w:type="paragraph" w:styleId="ListParagraph">
    <w:name w:val="List Paragraph"/>
    <w:basedOn w:val="Normal"/>
    <w:uiPriority w:val="34"/>
    <w:qFormat/>
    <w:rsid w:val="004142B4"/>
    <w:pPr>
      <w:ind w:left="720"/>
      <w:contextualSpacing/>
    </w:pPr>
  </w:style>
  <w:style w:type="paragraph" w:styleId="Bibliography">
    <w:name w:val="Bibliography"/>
    <w:basedOn w:val="Normal"/>
    <w:next w:val="Normal"/>
    <w:uiPriority w:val="37"/>
    <w:unhideWhenUsed/>
    <w:rsid w:val="000D2E47"/>
  </w:style>
  <w:style w:type="character" w:customStyle="1" w:styleId="rynqvb">
    <w:name w:val="rynqvb"/>
    <w:basedOn w:val="DefaultParagraphFont"/>
    <w:rsid w:val="0091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6017">
      <w:bodyDiv w:val="1"/>
      <w:marLeft w:val="0"/>
      <w:marRight w:val="0"/>
      <w:marTop w:val="0"/>
      <w:marBottom w:val="0"/>
      <w:divBdr>
        <w:top w:val="none" w:sz="0" w:space="0" w:color="auto"/>
        <w:left w:val="none" w:sz="0" w:space="0" w:color="auto"/>
        <w:bottom w:val="none" w:sz="0" w:space="0" w:color="auto"/>
        <w:right w:val="none" w:sz="0" w:space="0" w:color="auto"/>
      </w:divBdr>
      <w:divsChild>
        <w:div w:id="843277112">
          <w:marLeft w:val="0"/>
          <w:marRight w:val="0"/>
          <w:marTop w:val="0"/>
          <w:marBottom w:val="0"/>
          <w:divBdr>
            <w:top w:val="none" w:sz="0" w:space="0" w:color="auto"/>
            <w:left w:val="none" w:sz="0" w:space="0" w:color="auto"/>
            <w:bottom w:val="none" w:sz="0" w:space="0" w:color="auto"/>
            <w:right w:val="none" w:sz="0" w:space="0" w:color="auto"/>
          </w:divBdr>
        </w:div>
      </w:divsChild>
    </w:div>
    <w:div w:id="265237332">
      <w:bodyDiv w:val="1"/>
      <w:marLeft w:val="0"/>
      <w:marRight w:val="0"/>
      <w:marTop w:val="0"/>
      <w:marBottom w:val="0"/>
      <w:divBdr>
        <w:top w:val="none" w:sz="0" w:space="0" w:color="auto"/>
        <w:left w:val="none" w:sz="0" w:space="0" w:color="auto"/>
        <w:bottom w:val="none" w:sz="0" w:space="0" w:color="auto"/>
        <w:right w:val="none" w:sz="0" w:space="0" w:color="auto"/>
      </w:divBdr>
    </w:div>
    <w:div w:id="307055015">
      <w:bodyDiv w:val="1"/>
      <w:marLeft w:val="0"/>
      <w:marRight w:val="0"/>
      <w:marTop w:val="0"/>
      <w:marBottom w:val="0"/>
      <w:divBdr>
        <w:top w:val="none" w:sz="0" w:space="0" w:color="auto"/>
        <w:left w:val="none" w:sz="0" w:space="0" w:color="auto"/>
        <w:bottom w:val="none" w:sz="0" w:space="0" w:color="auto"/>
        <w:right w:val="none" w:sz="0" w:space="0" w:color="auto"/>
      </w:divBdr>
    </w:div>
    <w:div w:id="332878138">
      <w:bodyDiv w:val="1"/>
      <w:marLeft w:val="0"/>
      <w:marRight w:val="0"/>
      <w:marTop w:val="0"/>
      <w:marBottom w:val="0"/>
      <w:divBdr>
        <w:top w:val="none" w:sz="0" w:space="0" w:color="auto"/>
        <w:left w:val="none" w:sz="0" w:space="0" w:color="auto"/>
        <w:bottom w:val="none" w:sz="0" w:space="0" w:color="auto"/>
        <w:right w:val="none" w:sz="0" w:space="0" w:color="auto"/>
      </w:divBdr>
    </w:div>
    <w:div w:id="438792846">
      <w:bodyDiv w:val="1"/>
      <w:marLeft w:val="0"/>
      <w:marRight w:val="0"/>
      <w:marTop w:val="0"/>
      <w:marBottom w:val="0"/>
      <w:divBdr>
        <w:top w:val="none" w:sz="0" w:space="0" w:color="auto"/>
        <w:left w:val="none" w:sz="0" w:space="0" w:color="auto"/>
        <w:bottom w:val="none" w:sz="0" w:space="0" w:color="auto"/>
        <w:right w:val="none" w:sz="0" w:space="0" w:color="auto"/>
      </w:divBdr>
    </w:div>
    <w:div w:id="484976897">
      <w:bodyDiv w:val="1"/>
      <w:marLeft w:val="0"/>
      <w:marRight w:val="0"/>
      <w:marTop w:val="0"/>
      <w:marBottom w:val="0"/>
      <w:divBdr>
        <w:top w:val="none" w:sz="0" w:space="0" w:color="auto"/>
        <w:left w:val="none" w:sz="0" w:space="0" w:color="auto"/>
        <w:bottom w:val="none" w:sz="0" w:space="0" w:color="auto"/>
        <w:right w:val="none" w:sz="0" w:space="0" w:color="auto"/>
      </w:divBdr>
    </w:div>
    <w:div w:id="507796172">
      <w:bodyDiv w:val="1"/>
      <w:marLeft w:val="0"/>
      <w:marRight w:val="0"/>
      <w:marTop w:val="0"/>
      <w:marBottom w:val="0"/>
      <w:divBdr>
        <w:top w:val="none" w:sz="0" w:space="0" w:color="auto"/>
        <w:left w:val="none" w:sz="0" w:space="0" w:color="auto"/>
        <w:bottom w:val="none" w:sz="0" w:space="0" w:color="auto"/>
        <w:right w:val="none" w:sz="0" w:space="0" w:color="auto"/>
      </w:divBdr>
    </w:div>
    <w:div w:id="574626956">
      <w:bodyDiv w:val="1"/>
      <w:marLeft w:val="0"/>
      <w:marRight w:val="0"/>
      <w:marTop w:val="0"/>
      <w:marBottom w:val="0"/>
      <w:divBdr>
        <w:top w:val="none" w:sz="0" w:space="0" w:color="auto"/>
        <w:left w:val="none" w:sz="0" w:space="0" w:color="auto"/>
        <w:bottom w:val="none" w:sz="0" w:space="0" w:color="auto"/>
        <w:right w:val="none" w:sz="0" w:space="0" w:color="auto"/>
      </w:divBdr>
    </w:div>
    <w:div w:id="753480041">
      <w:bodyDiv w:val="1"/>
      <w:marLeft w:val="0"/>
      <w:marRight w:val="0"/>
      <w:marTop w:val="0"/>
      <w:marBottom w:val="0"/>
      <w:divBdr>
        <w:top w:val="none" w:sz="0" w:space="0" w:color="auto"/>
        <w:left w:val="none" w:sz="0" w:space="0" w:color="auto"/>
        <w:bottom w:val="none" w:sz="0" w:space="0" w:color="auto"/>
        <w:right w:val="none" w:sz="0" w:space="0" w:color="auto"/>
      </w:divBdr>
    </w:div>
    <w:div w:id="909273771">
      <w:bodyDiv w:val="1"/>
      <w:marLeft w:val="0"/>
      <w:marRight w:val="0"/>
      <w:marTop w:val="0"/>
      <w:marBottom w:val="0"/>
      <w:divBdr>
        <w:top w:val="none" w:sz="0" w:space="0" w:color="auto"/>
        <w:left w:val="none" w:sz="0" w:space="0" w:color="auto"/>
        <w:bottom w:val="none" w:sz="0" w:space="0" w:color="auto"/>
        <w:right w:val="none" w:sz="0" w:space="0" w:color="auto"/>
      </w:divBdr>
    </w:div>
    <w:div w:id="1076636748">
      <w:bodyDiv w:val="1"/>
      <w:marLeft w:val="0"/>
      <w:marRight w:val="0"/>
      <w:marTop w:val="0"/>
      <w:marBottom w:val="0"/>
      <w:divBdr>
        <w:top w:val="none" w:sz="0" w:space="0" w:color="auto"/>
        <w:left w:val="none" w:sz="0" w:space="0" w:color="auto"/>
        <w:bottom w:val="none" w:sz="0" w:space="0" w:color="auto"/>
        <w:right w:val="none" w:sz="0" w:space="0" w:color="auto"/>
      </w:divBdr>
    </w:div>
    <w:div w:id="1102409014">
      <w:bodyDiv w:val="1"/>
      <w:marLeft w:val="0"/>
      <w:marRight w:val="0"/>
      <w:marTop w:val="0"/>
      <w:marBottom w:val="0"/>
      <w:divBdr>
        <w:top w:val="none" w:sz="0" w:space="0" w:color="auto"/>
        <w:left w:val="none" w:sz="0" w:space="0" w:color="auto"/>
        <w:bottom w:val="none" w:sz="0" w:space="0" w:color="auto"/>
        <w:right w:val="none" w:sz="0" w:space="0" w:color="auto"/>
      </w:divBdr>
    </w:div>
    <w:div w:id="1122646594">
      <w:bodyDiv w:val="1"/>
      <w:marLeft w:val="0"/>
      <w:marRight w:val="0"/>
      <w:marTop w:val="0"/>
      <w:marBottom w:val="0"/>
      <w:divBdr>
        <w:top w:val="none" w:sz="0" w:space="0" w:color="auto"/>
        <w:left w:val="none" w:sz="0" w:space="0" w:color="auto"/>
        <w:bottom w:val="none" w:sz="0" w:space="0" w:color="auto"/>
        <w:right w:val="none" w:sz="0" w:space="0" w:color="auto"/>
      </w:divBdr>
    </w:div>
    <w:div w:id="1125075681">
      <w:bodyDiv w:val="1"/>
      <w:marLeft w:val="0"/>
      <w:marRight w:val="0"/>
      <w:marTop w:val="0"/>
      <w:marBottom w:val="0"/>
      <w:divBdr>
        <w:top w:val="none" w:sz="0" w:space="0" w:color="auto"/>
        <w:left w:val="none" w:sz="0" w:space="0" w:color="auto"/>
        <w:bottom w:val="none" w:sz="0" w:space="0" w:color="auto"/>
        <w:right w:val="none" w:sz="0" w:space="0" w:color="auto"/>
      </w:divBdr>
    </w:div>
    <w:div w:id="1257514410">
      <w:bodyDiv w:val="1"/>
      <w:marLeft w:val="0"/>
      <w:marRight w:val="0"/>
      <w:marTop w:val="0"/>
      <w:marBottom w:val="0"/>
      <w:divBdr>
        <w:top w:val="none" w:sz="0" w:space="0" w:color="auto"/>
        <w:left w:val="none" w:sz="0" w:space="0" w:color="auto"/>
        <w:bottom w:val="none" w:sz="0" w:space="0" w:color="auto"/>
        <w:right w:val="none" w:sz="0" w:space="0" w:color="auto"/>
      </w:divBdr>
    </w:div>
    <w:div w:id="1364595597">
      <w:bodyDiv w:val="1"/>
      <w:marLeft w:val="0"/>
      <w:marRight w:val="0"/>
      <w:marTop w:val="0"/>
      <w:marBottom w:val="0"/>
      <w:divBdr>
        <w:top w:val="none" w:sz="0" w:space="0" w:color="auto"/>
        <w:left w:val="none" w:sz="0" w:space="0" w:color="auto"/>
        <w:bottom w:val="none" w:sz="0" w:space="0" w:color="auto"/>
        <w:right w:val="none" w:sz="0" w:space="0" w:color="auto"/>
      </w:divBdr>
    </w:div>
    <w:div w:id="14552958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6211302">
      <w:bodyDiv w:val="1"/>
      <w:marLeft w:val="0"/>
      <w:marRight w:val="0"/>
      <w:marTop w:val="0"/>
      <w:marBottom w:val="0"/>
      <w:divBdr>
        <w:top w:val="none" w:sz="0" w:space="0" w:color="auto"/>
        <w:left w:val="none" w:sz="0" w:space="0" w:color="auto"/>
        <w:bottom w:val="none" w:sz="0" w:space="0" w:color="auto"/>
        <w:right w:val="none" w:sz="0" w:space="0" w:color="auto"/>
      </w:divBdr>
    </w:div>
    <w:div w:id="1989550429">
      <w:bodyDiv w:val="1"/>
      <w:marLeft w:val="0"/>
      <w:marRight w:val="0"/>
      <w:marTop w:val="0"/>
      <w:marBottom w:val="0"/>
      <w:divBdr>
        <w:top w:val="none" w:sz="0" w:space="0" w:color="auto"/>
        <w:left w:val="none" w:sz="0" w:space="0" w:color="auto"/>
        <w:bottom w:val="none" w:sz="0" w:space="0" w:color="auto"/>
        <w:right w:val="none" w:sz="0" w:space="0" w:color="auto"/>
      </w:divBdr>
    </w:div>
    <w:div w:id="19917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viblo.asia/p/tai-sao-ban-nen-kiem-thu-tren-moi-truong-production-WAyK8oOm5x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blo.asia/p/optimizer-hieu-sau-ve-cac-thuat-toan-toi-uu-gdsgdadam-Qbq5QQ9E5D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madewithml.com/courses/mlops/testin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iki.continualai.org/the-continualai-wiki/introduction-to-continual-learnin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20man\Download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b:Tag>
    <b:SourceType>InternetSite</b:SourceType>
    <b:Guid>{8CD6352C-34F1-4298-8259-BC898B1EFB17}</b:Guid>
    <b:Title>Optimizer- Hiểu sâu về các thuật toán tối ưu ( GD,SGD,Adam,..)</b:Title>
    <b:Year>2021</b:Year>
    <b:Author>
      <b:Author>
        <b:NameList>
          <b:Person>
            <b:Last>Đạt</b:Last>
            <b:First>Nguyễn</b:First>
            <b:Middle>Trọng</b:Middle>
          </b:Person>
        </b:NameList>
      </b:Author>
    </b:Author>
    <b:Month>12</b:Month>
    <b:Day>20</b:Day>
    <b:URL>https://viblo.asia/p/optimizer-hieu-sau-ve-cac-thuat-toan-toi-uu-gdsgdadam-Qbq5QQ9E5D8</b:URL>
    <b:RefOrder>1</b:RefOrder>
  </b:Source>
  <b:Source>
    <b:Tag>Ana21</b:Tag>
    <b:SourceType>InternetSite</b:SourceType>
    <b:Guid>{D93749FF-A47C-48E1-A6CA-2ED0CE39FDF8}</b:Guid>
    <b:Author>
      <b:Author>
        <b:NameList>
          <b:Person>
            <b:Last>Vidhya</b:Last>
            <b:First>Analytics</b:First>
          </b:Person>
        </b:NameList>
      </b:Author>
    </b:Author>
    <b:Title>Optimizers in Deep Learning: A Comprehensive Guide</b:Title>
    <b:Year>2021</b:Year>
    <b:Month>01</b:Month>
    <b:Day>25</b:Day>
    <b:URL>https://www.scribbr.com/apa-style/format/</b:URL>
    <b:RefOrder>2</b:RefOrder>
  </b:Source>
  <b:Source>
    <b:Tag>Opt22</b:Tag>
    <b:SourceType>InternetSite</b:SourceType>
    <b:Guid>{42A09324-7F13-4A45-9151-884B5A5E4F3E}</b:Guid>
    <b:Author>
      <b:Author>
        <b:NameList>
          <b:Person>
            <b:Last>Optimizely</b:Last>
          </b:Person>
        </b:NameList>
      </b:Author>
    </b:Author>
    <b:Title>What is 'testing in production'?</b:Title>
    <b:Year>2022</b:Year>
    <b:Month>07</b:Month>
    <b:Day>20</b:Day>
    <b:URL>https://www.optimizely.com/optimization-glossary/testing-in-production/</b:URL>
    <b:RefOrder>3</b:RefOrder>
  </b:Source>
  <b:Source>
    <b:Tag>Ngu23</b:Tag>
    <b:SourceType>InternetSite</b:SourceType>
    <b:Guid>{64781079-5BAF-41FA-BAA1-C6190466D522}</b:Guid>
    <b:Author>
      <b:Author>
        <b:NameList>
          <b:Person>
            <b:Last>Đạt</b:Last>
            <b:First>Nguyễn</b:First>
            <b:Middle>Trọng</b:Middle>
          </b:Person>
        </b:NameList>
      </b:Author>
    </b:Author>
    <b:Title>Tại sao bạn nên kiểm thử trên môi trường Production?</b:Title>
    <b:Year>2023</b:Year>
    <b:Month>07</b:Month>
    <b:Day>20</b:Day>
    <b:URL>https://viblo.asia/p/tai-sao-ban-nen-kiem-thu-tren-moi-truong-production-WAyK8oOm5xX</b:URL>
    <b:RefOrder>4</b:RefOrder>
  </b:Source>
</b:Sources>
</file>

<file path=customXml/itemProps1.xml><?xml version="1.0" encoding="utf-8"?>
<ds:datastoreItem xmlns:ds="http://schemas.openxmlformats.org/officeDocument/2006/customXml" ds:itemID="{E823AACD-6B07-4A6E-B643-B3972FBE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409</TotalTime>
  <Pages>15</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HiepGaa</dc:creator>
  <cp:lastModifiedBy>Trang Si Nam</cp:lastModifiedBy>
  <cp:revision>151</cp:revision>
  <dcterms:created xsi:type="dcterms:W3CDTF">2023-12-07T03:16:00Z</dcterms:created>
  <dcterms:modified xsi:type="dcterms:W3CDTF">2023-12-23T16:00:00Z</dcterms:modified>
</cp:coreProperties>
</file>